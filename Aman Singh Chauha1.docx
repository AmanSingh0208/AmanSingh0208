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7083" w14:textId="6A2A9F3E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7"/>
        <w:gridCol w:w="419"/>
        <w:gridCol w:w="23"/>
        <w:gridCol w:w="1331"/>
        <w:gridCol w:w="914"/>
        <w:gridCol w:w="416"/>
        <w:gridCol w:w="147"/>
        <w:gridCol w:w="2218"/>
        <w:gridCol w:w="21"/>
        <w:gridCol w:w="441"/>
        <w:gridCol w:w="162"/>
        <w:gridCol w:w="1132"/>
        <w:gridCol w:w="24"/>
        <w:gridCol w:w="1026"/>
        <w:gridCol w:w="20"/>
        <w:gridCol w:w="457"/>
        <w:gridCol w:w="147"/>
        <w:gridCol w:w="2182"/>
        <w:gridCol w:w="33"/>
      </w:tblGrid>
      <w:tr w:rsidR="00AD0DDD" w14:paraId="34958E4F" w14:textId="77777777" w:rsidTr="0018632D">
        <w:trPr>
          <w:trHeight w:val="1328"/>
        </w:trPr>
        <w:tc>
          <w:tcPr>
            <w:tcW w:w="11260" w:type="dxa"/>
            <w:gridSpan w:val="19"/>
            <w:tcBorders>
              <w:bottom w:val="single" w:sz="24" w:space="0" w:color="2C3B57" w:themeColor="text2"/>
            </w:tcBorders>
          </w:tcPr>
          <w:p w14:paraId="7B6F3923" w14:textId="77777777" w:rsidR="00AD0DDD" w:rsidRPr="00F92797" w:rsidRDefault="00F92797" w:rsidP="00F92797">
            <w:pPr>
              <w:pStyle w:val="Heading1"/>
              <w:jc w:val="right"/>
              <w:rPr>
                <w:sz w:val="56"/>
                <w:szCs w:val="56"/>
              </w:rPr>
            </w:pPr>
            <w:r>
              <w:rPr>
                <w:noProof/>
                <w:sz w:val="28"/>
                <w:szCs w:val="28"/>
                <w:lang w:val="en"/>
              </w:rPr>
              <w:drawing>
                <wp:anchor distT="0" distB="0" distL="114300" distR="114300" simplePos="0" relativeHeight="251658240" behindDoc="0" locked="0" layoutInCell="1" allowOverlap="1" wp14:anchorId="5953179D" wp14:editId="63BDC610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2540</wp:posOffset>
                  </wp:positionV>
                  <wp:extent cx="883920" cy="982980"/>
                  <wp:effectExtent l="0" t="0" r="0" b="7620"/>
                  <wp:wrapSquare wrapText="bothSides"/>
                  <wp:docPr id="94078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898" name="Picture 940789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2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D0FE8" w:rsidRPr="00F92797">
              <w:rPr>
                <w:sz w:val="56"/>
                <w:szCs w:val="56"/>
                <w:lang w:val="en"/>
              </w:rPr>
              <w:t>Aman Singh Chauhan</w:t>
            </w:r>
          </w:p>
          <w:p w14:paraId="3C4DAB3E" w14:textId="77777777" w:rsidR="00AD0DDD" w:rsidRDefault="00AB4D85" w:rsidP="00F92797">
            <w:pPr>
              <w:pStyle w:val="Heading2"/>
              <w:jc w:val="right"/>
              <w:rPr>
                <w:sz w:val="28"/>
                <w:szCs w:val="28"/>
                <w:lang w:val="en"/>
              </w:rPr>
            </w:pPr>
            <w:r>
              <w:rPr>
                <w:sz w:val="28"/>
                <w:szCs w:val="28"/>
                <w:lang w:val="en"/>
              </w:rPr>
              <w:t>Software developer</w:t>
            </w:r>
          </w:p>
          <w:p w14:paraId="74EFF4F7" w14:textId="5E90A22C" w:rsidR="00AB4D85" w:rsidRPr="00AB4D85" w:rsidRDefault="00AB4D85" w:rsidP="00AB4D85">
            <w:pPr>
              <w:rPr>
                <w:lang w:val="en"/>
              </w:rPr>
            </w:pPr>
          </w:p>
        </w:tc>
      </w:tr>
      <w:tr w:rsidR="00AD0DDD" w14:paraId="409343CA" w14:textId="77777777" w:rsidTr="0018632D">
        <w:trPr>
          <w:trHeight w:val="113"/>
        </w:trPr>
        <w:tc>
          <w:tcPr>
            <w:tcW w:w="1126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688139CC" w14:textId="77777777" w:rsidR="00AD0DDD" w:rsidRDefault="00AD0DDD" w:rsidP="00DF1CB4"/>
        </w:tc>
      </w:tr>
      <w:tr w:rsidR="005F5561" w14:paraId="601AFE02" w14:textId="77777777" w:rsidTr="0018632D">
        <w:trPr>
          <w:gridAfter w:val="1"/>
          <w:wAfter w:w="33" w:type="dxa"/>
          <w:trHeight w:val="238"/>
        </w:trPr>
        <w:tc>
          <w:tcPr>
            <w:tcW w:w="147" w:type="dxa"/>
            <w:vAlign w:val="center"/>
          </w:tcPr>
          <w:p w14:paraId="6C9C7FCF" w14:textId="77777777" w:rsidR="005F5561" w:rsidRPr="00D06709" w:rsidRDefault="005F5561" w:rsidP="00DF1CB4"/>
        </w:tc>
        <w:tc>
          <w:tcPr>
            <w:tcW w:w="419" w:type="dxa"/>
            <w:shd w:val="clear" w:color="auto" w:fill="2C3B57" w:themeFill="text2"/>
            <w:vAlign w:val="center"/>
          </w:tcPr>
          <w:p w14:paraId="4AE029D3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  <w:lang w:val="en"/>
              </w:rPr>
              <w:t>P</w:t>
            </w:r>
          </w:p>
        </w:tc>
        <w:tc>
          <w:tcPr>
            <w:tcW w:w="23" w:type="dxa"/>
            <w:vAlign w:val="center"/>
          </w:tcPr>
          <w:p w14:paraId="14B166C9" w14:textId="77777777" w:rsidR="005F5561" w:rsidRPr="00D06709" w:rsidRDefault="005F5561" w:rsidP="00DF1CB4"/>
        </w:tc>
        <w:tc>
          <w:tcPr>
            <w:tcW w:w="1331" w:type="dxa"/>
            <w:vAlign w:val="center"/>
          </w:tcPr>
          <w:p w14:paraId="74C0EC68" w14:textId="77777777" w:rsidR="005F5561" w:rsidRPr="00FA4DB0" w:rsidRDefault="00ED0FE8" w:rsidP="00DF1CB4">
            <w:r>
              <w:rPr>
                <w:lang w:val="en"/>
              </w:rPr>
              <w:t>9589911400</w:t>
            </w:r>
          </w:p>
        </w:tc>
        <w:tc>
          <w:tcPr>
            <w:tcW w:w="914" w:type="dxa"/>
            <w:vAlign w:val="center"/>
          </w:tcPr>
          <w:p w14:paraId="283A453F" w14:textId="77777777" w:rsidR="005F5561" w:rsidRDefault="005F5561" w:rsidP="00DF1CB4"/>
        </w:tc>
        <w:tc>
          <w:tcPr>
            <w:tcW w:w="416" w:type="dxa"/>
            <w:shd w:val="clear" w:color="auto" w:fill="2C3B57" w:themeFill="text2"/>
            <w:vAlign w:val="center"/>
          </w:tcPr>
          <w:p w14:paraId="5E7F5847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  <w:lang w:val="en"/>
              </w:rPr>
              <w:t>E</w:t>
            </w:r>
          </w:p>
        </w:tc>
        <w:tc>
          <w:tcPr>
            <w:tcW w:w="147" w:type="dxa"/>
            <w:vAlign w:val="center"/>
          </w:tcPr>
          <w:p w14:paraId="566A8631" w14:textId="77777777" w:rsidR="005F5561" w:rsidRDefault="005F5561" w:rsidP="00DF1CB4"/>
        </w:tc>
        <w:tc>
          <w:tcPr>
            <w:tcW w:w="2218" w:type="dxa"/>
            <w:vAlign w:val="center"/>
          </w:tcPr>
          <w:p w14:paraId="4FAADCF1" w14:textId="77777777" w:rsidR="005F5561" w:rsidRPr="00FA4DB0" w:rsidRDefault="00ED0FE8" w:rsidP="00DF1CB4">
            <w:r>
              <w:rPr>
                <w:lang w:val="en"/>
              </w:rPr>
              <w:t>amansinghchauhan2899@gmail.com</w:t>
            </w:r>
          </w:p>
        </w:tc>
        <w:tc>
          <w:tcPr>
            <w:tcW w:w="21" w:type="dxa"/>
            <w:vAlign w:val="center"/>
          </w:tcPr>
          <w:p w14:paraId="68EAECE7" w14:textId="77777777" w:rsidR="005F5561" w:rsidRDefault="005F5561" w:rsidP="00DF1CB4"/>
        </w:tc>
        <w:tc>
          <w:tcPr>
            <w:tcW w:w="441" w:type="dxa"/>
            <w:shd w:val="clear" w:color="auto" w:fill="2C3B57" w:themeFill="text2"/>
            <w:vAlign w:val="center"/>
          </w:tcPr>
          <w:p w14:paraId="178F5494" w14:textId="26481A99" w:rsidR="005F5561" w:rsidRPr="00DF1CB4" w:rsidRDefault="00513B28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  <w:lang w:val="en"/>
              </w:rPr>
              <w:t>G</w:t>
            </w:r>
          </w:p>
        </w:tc>
        <w:tc>
          <w:tcPr>
            <w:tcW w:w="162" w:type="dxa"/>
            <w:vAlign w:val="center"/>
          </w:tcPr>
          <w:p w14:paraId="70AC7280" w14:textId="77777777" w:rsidR="005F5561" w:rsidRDefault="005F5561" w:rsidP="00DF1CB4"/>
        </w:tc>
        <w:tc>
          <w:tcPr>
            <w:tcW w:w="2182" w:type="dxa"/>
            <w:gridSpan w:val="3"/>
            <w:vAlign w:val="center"/>
          </w:tcPr>
          <w:p w14:paraId="22B1964F" w14:textId="73ED11F0" w:rsidR="005F5561" w:rsidRPr="00FA4DB0" w:rsidRDefault="00731808" w:rsidP="00DF1CB4">
            <w:hyperlink r:id="rId11" w:history="1">
              <w:r w:rsidR="00CC3396" w:rsidRPr="00731808">
                <w:rPr>
                  <w:rStyle w:val="Hyperlink"/>
                  <w:lang w:val="en"/>
                </w:rPr>
                <w:t>https://</w:t>
              </w:r>
              <w:r w:rsidR="00513B28" w:rsidRPr="00731808">
                <w:rPr>
                  <w:rStyle w:val="Hyperlink"/>
                  <w:lang w:val="en"/>
                </w:rPr>
                <w:t>github.com/AmanSingh0208</w:t>
              </w:r>
            </w:hyperlink>
          </w:p>
        </w:tc>
        <w:tc>
          <w:tcPr>
            <w:tcW w:w="20" w:type="dxa"/>
            <w:vAlign w:val="center"/>
          </w:tcPr>
          <w:p w14:paraId="11E00747" w14:textId="77777777" w:rsidR="005F5561" w:rsidRDefault="005F5561" w:rsidP="00DF1CB4"/>
        </w:tc>
        <w:tc>
          <w:tcPr>
            <w:tcW w:w="457" w:type="dxa"/>
            <w:shd w:val="clear" w:color="auto" w:fill="2C3B57" w:themeFill="text2"/>
            <w:vAlign w:val="center"/>
          </w:tcPr>
          <w:p w14:paraId="5A83F992" w14:textId="0909EE50" w:rsidR="005F5561" w:rsidRPr="00DF1CB4" w:rsidRDefault="00E12A1E" w:rsidP="00DF1CB4">
            <w:pPr>
              <w:jc w:val="center"/>
              <w:rPr>
                <w:rStyle w:val="Emphasis"/>
              </w:rPr>
            </w:pPr>
            <w:r>
              <w:rPr>
                <w:rStyle w:val="Emphasis"/>
                <w:lang w:val="en"/>
              </w:rPr>
              <w:t>L</w:t>
            </w:r>
          </w:p>
        </w:tc>
        <w:tc>
          <w:tcPr>
            <w:tcW w:w="147" w:type="dxa"/>
            <w:vAlign w:val="center"/>
          </w:tcPr>
          <w:p w14:paraId="140A3A85" w14:textId="77777777" w:rsidR="005F5561" w:rsidRDefault="005F5561" w:rsidP="00DF1CB4"/>
        </w:tc>
        <w:tc>
          <w:tcPr>
            <w:tcW w:w="2182" w:type="dxa"/>
            <w:vAlign w:val="center"/>
          </w:tcPr>
          <w:p w14:paraId="6773CA0B" w14:textId="195301A9" w:rsidR="005F5561" w:rsidRPr="00FA4DB0" w:rsidRDefault="00E12A1E" w:rsidP="00DF1CB4">
            <w:hyperlink r:id="rId12" w:history="1">
              <w:r w:rsidR="00F92797" w:rsidRPr="00E12A1E">
                <w:rPr>
                  <w:rStyle w:val="Hyperlink"/>
                  <w:sz w:val="21"/>
                  <w:szCs w:val="21"/>
                  <w:shd w:val="clear" w:color="auto" w:fill="F3F2EF"/>
                  <w:lang w:val="en"/>
                </w:rPr>
                <w:t>https://www.linkedin.com/in/aman</w:t>
              </w:r>
              <w:r w:rsidRPr="00E12A1E">
                <w:rPr>
                  <w:rStyle w:val="Hyperlink"/>
                  <w:sz w:val="21"/>
                  <w:szCs w:val="21"/>
                  <w:shd w:val="clear" w:color="auto" w:fill="F3F2EF"/>
                  <w:lang w:val="en"/>
                </w:rPr>
                <w:t>0208</w:t>
              </w:r>
            </w:hyperlink>
          </w:p>
        </w:tc>
      </w:tr>
      <w:tr w:rsidR="00AD0DDD" w14:paraId="47C062C9" w14:textId="77777777" w:rsidTr="0018632D">
        <w:trPr>
          <w:trHeight w:val="121"/>
        </w:trPr>
        <w:tc>
          <w:tcPr>
            <w:tcW w:w="1126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068F6FCB" w14:textId="77777777" w:rsidR="00AD0DDD" w:rsidRDefault="00AD0DDD" w:rsidP="00DF1CB4"/>
        </w:tc>
      </w:tr>
      <w:tr w:rsidR="00560EA0" w14:paraId="08993039" w14:textId="77777777" w:rsidTr="005934DD">
        <w:trPr>
          <w:trHeight w:val="131"/>
        </w:trPr>
        <w:tc>
          <w:tcPr>
            <w:tcW w:w="7371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3A9AA105" w14:textId="4954F4E7" w:rsidR="00560EA0" w:rsidRPr="005F5561" w:rsidRDefault="00262919" w:rsidP="00DF1CB4">
            <w:pPr>
              <w:pStyle w:val="Heading3"/>
            </w:pPr>
            <w:r>
              <w:t>OBJECTIVE</w:t>
            </w:r>
          </w:p>
        </w:tc>
        <w:tc>
          <w:tcPr>
            <w:tcW w:w="2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59201B26" w14:textId="77777777" w:rsidR="00560EA0" w:rsidRDefault="00560EA0" w:rsidP="00DF1CB4"/>
        </w:tc>
        <w:tc>
          <w:tcPr>
            <w:tcW w:w="3865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3FBE74F2" w14:textId="77777777" w:rsidR="00560EA0" w:rsidRDefault="00560EA0" w:rsidP="00DF1CB4"/>
        </w:tc>
      </w:tr>
      <w:tr w:rsidR="00560EA0" w14:paraId="7085A7CA" w14:textId="77777777" w:rsidTr="007D259B">
        <w:trPr>
          <w:trHeight w:val="472"/>
        </w:trPr>
        <w:tc>
          <w:tcPr>
            <w:tcW w:w="7371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7DBB90B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4" w:type="dxa"/>
            <w:vMerge/>
            <w:vAlign w:val="bottom"/>
          </w:tcPr>
          <w:p w14:paraId="4356DFFE" w14:textId="77777777" w:rsidR="00560EA0" w:rsidRDefault="00560EA0" w:rsidP="00DF1CB4"/>
        </w:tc>
        <w:tc>
          <w:tcPr>
            <w:tcW w:w="3865" w:type="dxa"/>
            <w:gridSpan w:val="6"/>
            <w:shd w:val="clear" w:color="auto" w:fill="CADEE5" w:themeFill="background2"/>
            <w:vAlign w:val="bottom"/>
          </w:tcPr>
          <w:p w14:paraId="76DBFCFF" w14:textId="7BE387BD" w:rsidR="00560EA0" w:rsidRDefault="00262919" w:rsidP="00DF1CB4">
            <w:pPr>
              <w:pStyle w:val="Heading3"/>
            </w:pPr>
            <w:r>
              <w:t>EDUCATION</w:t>
            </w:r>
          </w:p>
        </w:tc>
      </w:tr>
      <w:tr w:rsidR="00AD6FA4" w14:paraId="3179F1BC" w14:textId="77777777" w:rsidTr="005934DD">
        <w:trPr>
          <w:trHeight w:val="1277"/>
        </w:trPr>
        <w:tc>
          <w:tcPr>
            <w:tcW w:w="7371" w:type="dxa"/>
            <w:gridSpan w:val="12"/>
            <w:tcBorders>
              <w:top w:val="single" w:sz="8" w:space="0" w:color="2C3B57" w:themeColor="text2"/>
            </w:tcBorders>
          </w:tcPr>
          <w:p w14:paraId="47A5B093" w14:textId="77777777" w:rsidR="00D366A7" w:rsidRDefault="00D366A7" w:rsidP="00DF1CB4">
            <w:pPr>
              <w:pStyle w:val="Text"/>
            </w:pPr>
          </w:p>
          <w:p w14:paraId="7F148B0F" w14:textId="63CD1298" w:rsidR="002E2171" w:rsidRDefault="005E6653" w:rsidP="00DF1CB4">
            <w:pPr>
              <w:pStyle w:val="Text"/>
              <w:rPr>
                <w:lang w:val="en"/>
              </w:rPr>
            </w:pPr>
            <w:r w:rsidRPr="005E6653">
              <w:rPr>
                <w:lang w:val="en"/>
              </w:rPr>
              <w:t xml:space="preserve">Highly proficient in front-end development using React.js, with a keen eye for crafting responsive and intuitive user interfaces. Skilled in server-side scripting with Node.js, ensuring seamless communication between the client and server. Proficient in JavaScript, employing modern practices to create dynamic and efficient web applications. Experienced in </w:t>
            </w:r>
            <w:r w:rsidR="002D0056">
              <w:rPr>
                <w:lang w:val="en"/>
              </w:rPr>
              <w:t>MySQL</w:t>
            </w:r>
            <w:r w:rsidRPr="005E6653">
              <w:rPr>
                <w:lang w:val="en"/>
              </w:rPr>
              <w:t>, adept at designing and optimizing databases for scalable and efficient data storage.</w:t>
            </w:r>
          </w:p>
          <w:p w14:paraId="4887FF70" w14:textId="77777777" w:rsidR="005E6653" w:rsidRDefault="005E6653" w:rsidP="00DF1CB4">
            <w:pPr>
              <w:pStyle w:val="Text"/>
              <w:rPr>
                <w:lang w:val="en"/>
              </w:rPr>
            </w:pPr>
          </w:p>
          <w:p w14:paraId="7FD6AFF7" w14:textId="1B53D2E7" w:rsidR="001D2384" w:rsidRPr="001D2384" w:rsidRDefault="002E2171" w:rsidP="001D2384">
            <w:pPr>
              <w:pStyle w:val="Heading3"/>
            </w:pPr>
            <w:r>
              <w:t>Projects</w:t>
            </w:r>
          </w:p>
        </w:tc>
        <w:tc>
          <w:tcPr>
            <w:tcW w:w="24" w:type="dxa"/>
            <w:vMerge w:val="restart"/>
            <w:vAlign w:val="center"/>
          </w:tcPr>
          <w:p w14:paraId="6A299C40" w14:textId="77777777" w:rsidR="00AD6FA4" w:rsidRDefault="00AD6FA4" w:rsidP="00DF1CB4"/>
        </w:tc>
        <w:tc>
          <w:tcPr>
            <w:tcW w:w="3865" w:type="dxa"/>
            <w:gridSpan w:val="6"/>
            <w:vMerge w:val="restart"/>
            <w:shd w:val="clear" w:color="auto" w:fill="CADEE5" w:themeFill="background2"/>
          </w:tcPr>
          <w:p w14:paraId="2036A3BA" w14:textId="652AE6C1" w:rsidR="00CF01AF" w:rsidRDefault="00CF01AF" w:rsidP="00F31C5B">
            <w:pPr>
              <w:pStyle w:val="Heading4"/>
              <w:numPr>
                <w:ilvl w:val="0"/>
                <w:numId w:val="23"/>
              </w:numPr>
              <w:rPr>
                <w:i w:val="0"/>
                <w:iCs w:val="0"/>
                <w:lang w:val="en"/>
              </w:rPr>
            </w:pPr>
            <w:r>
              <w:rPr>
                <w:i w:val="0"/>
                <w:iCs w:val="0"/>
                <w:lang w:val="en"/>
              </w:rPr>
              <w:t>Bachelor of Science</w:t>
            </w:r>
          </w:p>
          <w:p w14:paraId="5491628B" w14:textId="77777777" w:rsidR="00D630DA" w:rsidRDefault="00A45651" w:rsidP="00D630DA">
            <w:pPr>
              <w:pStyle w:val="Heading4"/>
              <w:rPr>
                <w:i w:val="0"/>
                <w:iCs w:val="0"/>
                <w:lang w:val="en"/>
              </w:rPr>
            </w:pPr>
            <w:proofErr w:type="spellStart"/>
            <w:r w:rsidRPr="00CF01AF">
              <w:rPr>
                <w:i w:val="0"/>
                <w:iCs w:val="0"/>
                <w:lang w:val="en"/>
              </w:rPr>
              <w:t>Jiwaji</w:t>
            </w:r>
            <w:proofErr w:type="spellEnd"/>
            <w:r w:rsidRPr="00CF01AF">
              <w:rPr>
                <w:i w:val="0"/>
                <w:iCs w:val="0"/>
                <w:lang w:val="en"/>
              </w:rPr>
              <w:t xml:space="preserve"> University</w:t>
            </w:r>
          </w:p>
          <w:p w14:paraId="15C47A84" w14:textId="0F1304BE" w:rsidR="00523E07" w:rsidRDefault="00D630DA" w:rsidP="00D630DA">
            <w:pPr>
              <w:pStyle w:val="Heading4"/>
              <w:rPr>
                <w:lang w:val="en"/>
              </w:rPr>
            </w:pPr>
            <w:r>
              <w:rPr>
                <w:i w:val="0"/>
                <w:iCs w:val="0"/>
                <w:lang w:val="en"/>
              </w:rPr>
              <w:t>A</w:t>
            </w:r>
            <w:r w:rsidR="00BE3042">
              <w:rPr>
                <w:i w:val="0"/>
                <w:iCs w:val="0"/>
                <w:lang w:val="en"/>
              </w:rPr>
              <w:t>pril</w:t>
            </w:r>
            <w:r w:rsidR="00587745">
              <w:rPr>
                <w:i w:val="0"/>
                <w:iCs w:val="0"/>
                <w:lang w:val="en"/>
              </w:rPr>
              <w:t>-</w:t>
            </w:r>
            <w:r w:rsidR="00523E07" w:rsidRPr="00121F97">
              <w:rPr>
                <w:i w:val="0"/>
                <w:iCs w:val="0"/>
                <w:lang w:val="en"/>
              </w:rPr>
              <w:t>20</w:t>
            </w:r>
            <w:r w:rsidR="00523E07" w:rsidRPr="00121F97">
              <w:rPr>
                <w:i w:val="0"/>
                <w:iCs w:val="0"/>
                <w:lang w:val="en"/>
              </w:rPr>
              <w:t>18</w:t>
            </w:r>
            <w:r w:rsidR="00523E07">
              <w:rPr>
                <w:lang w:val="en"/>
              </w:rPr>
              <w:t xml:space="preserve"> </w:t>
            </w:r>
            <w:r w:rsidR="00523E07" w:rsidRPr="00121F97">
              <w:rPr>
                <w:i w:val="0"/>
                <w:iCs w:val="0"/>
                <w:lang w:val="en"/>
              </w:rPr>
              <w:t>–</w:t>
            </w:r>
            <w:r w:rsidR="00523E07">
              <w:rPr>
                <w:lang w:val="en"/>
              </w:rPr>
              <w:t xml:space="preserve"> </w:t>
            </w:r>
            <w:r w:rsidRPr="00D630DA">
              <w:rPr>
                <w:i w:val="0"/>
                <w:iCs w:val="0"/>
                <w:lang w:val="en"/>
              </w:rPr>
              <w:t>M</w:t>
            </w:r>
            <w:r w:rsidR="00BE3042">
              <w:rPr>
                <w:i w:val="0"/>
                <w:iCs w:val="0"/>
                <w:lang w:val="en"/>
              </w:rPr>
              <w:t>arch</w:t>
            </w:r>
            <w:r w:rsidR="001F4353">
              <w:rPr>
                <w:i w:val="0"/>
                <w:iCs w:val="0"/>
                <w:lang w:val="en"/>
              </w:rPr>
              <w:t>-</w:t>
            </w:r>
            <w:r w:rsidR="00523E07" w:rsidRPr="00D630DA">
              <w:rPr>
                <w:i w:val="0"/>
                <w:iCs w:val="0"/>
                <w:lang w:val="en"/>
              </w:rPr>
              <w:t>202</w:t>
            </w:r>
            <w:r w:rsidRPr="00D630DA">
              <w:rPr>
                <w:i w:val="0"/>
                <w:iCs w:val="0"/>
                <w:lang w:val="en"/>
              </w:rPr>
              <w:t>1</w:t>
            </w:r>
          </w:p>
          <w:p w14:paraId="22970C6D" w14:textId="77777777" w:rsidR="00A45651" w:rsidRPr="007600A9" w:rsidRDefault="00A45651" w:rsidP="00A45651"/>
          <w:p w14:paraId="17C4715D" w14:textId="77777777" w:rsidR="00A45651" w:rsidRDefault="00A45651" w:rsidP="00A45651">
            <w:r>
              <w:rPr>
                <w:lang w:val="en"/>
              </w:rPr>
              <w:t xml:space="preserve">I graduated with science. My expertise is in computer science. I got 66% marks in graduation. During my college I also participated in various events and competitions. </w:t>
            </w:r>
          </w:p>
          <w:p w14:paraId="663DC65D" w14:textId="77777777" w:rsidR="00A45651" w:rsidRDefault="00A45651" w:rsidP="00A45651"/>
          <w:p w14:paraId="7895E485" w14:textId="77777777" w:rsidR="001F4353" w:rsidRPr="00AB02C7" w:rsidRDefault="001F4353" w:rsidP="001F3223">
            <w:pPr>
              <w:pStyle w:val="Date"/>
              <w:numPr>
                <w:ilvl w:val="0"/>
                <w:numId w:val="23"/>
              </w:numPr>
              <w:rPr>
                <w:color w:val="2F5496" w:themeColor="accent1" w:themeShade="BF"/>
                <w:sz w:val="20"/>
                <w:szCs w:val="24"/>
                <w:lang w:val="en"/>
              </w:rPr>
            </w:pPr>
            <w:r w:rsidRPr="00AB02C7">
              <w:rPr>
                <w:rFonts w:asciiTheme="majorHAnsi" w:hAnsiTheme="majorHAnsi"/>
                <w:color w:val="2F5496" w:themeColor="accent1" w:themeShade="BF"/>
                <w:sz w:val="20"/>
                <w:szCs w:val="24"/>
                <w:lang w:val="en"/>
              </w:rPr>
              <w:t>12</w:t>
            </w:r>
            <w:r w:rsidRPr="00AB02C7">
              <w:rPr>
                <w:rFonts w:asciiTheme="majorHAnsi" w:hAnsiTheme="majorHAnsi"/>
                <w:color w:val="2F5496" w:themeColor="accent1" w:themeShade="BF"/>
                <w:sz w:val="20"/>
                <w:szCs w:val="24"/>
                <w:vertAlign w:val="superscript"/>
                <w:lang w:val="en"/>
              </w:rPr>
              <w:t>th</w:t>
            </w:r>
            <w:r w:rsidRPr="00AB02C7">
              <w:rPr>
                <w:color w:val="2F5496" w:themeColor="accent1" w:themeShade="BF"/>
                <w:sz w:val="20"/>
                <w:szCs w:val="24"/>
                <w:lang w:val="en"/>
              </w:rPr>
              <w:t xml:space="preserve"> </w:t>
            </w:r>
            <w:r w:rsidRPr="00AB02C7">
              <w:rPr>
                <w:rFonts w:asciiTheme="majorHAnsi" w:hAnsiTheme="majorHAnsi"/>
                <w:color w:val="2F5496" w:themeColor="accent1" w:themeShade="BF"/>
                <w:sz w:val="20"/>
                <w:szCs w:val="24"/>
                <w:lang w:val="en"/>
              </w:rPr>
              <w:t>Standard</w:t>
            </w:r>
          </w:p>
          <w:p w14:paraId="28A45CB9" w14:textId="464423CA" w:rsidR="00262919" w:rsidRPr="001F4353" w:rsidRDefault="00A45651" w:rsidP="00262919">
            <w:pPr>
              <w:pStyle w:val="Heading4"/>
              <w:rPr>
                <w:i w:val="0"/>
                <w:iCs w:val="0"/>
                <w:lang w:val="en"/>
              </w:rPr>
            </w:pPr>
            <w:r w:rsidRPr="001F4353">
              <w:rPr>
                <w:i w:val="0"/>
                <w:iCs w:val="0"/>
                <w:lang w:val="en"/>
              </w:rPr>
              <w:t>Siddhartha Modern Higher Secondary School</w:t>
            </w:r>
          </w:p>
          <w:p w14:paraId="75E779BA" w14:textId="1C50AE12" w:rsidR="00DE187E" w:rsidRDefault="00DE187E" w:rsidP="00DE187E">
            <w:pPr>
              <w:pStyle w:val="Heading4"/>
              <w:rPr>
                <w:lang w:val="en"/>
              </w:rPr>
            </w:pPr>
            <w:r>
              <w:rPr>
                <w:i w:val="0"/>
                <w:iCs w:val="0"/>
                <w:lang w:val="en"/>
              </w:rPr>
              <w:t>A</w:t>
            </w:r>
            <w:r w:rsidR="00BE3042">
              <w:rPr>
                <w:i w:val="0"/>
                <w:iCs w:val="0"/>
                <w:lang w:val="en"/>
              </w:rPr>
              <w:t>pril</w:t>
            </w:r>
            <w:r w:rsidRPr="001F4353">
              <w:rPr>
                <w:i w:val="0"/>
                <w:iCs w:val="0"/>
                <w:lang w:val="en"/>
              </w:rPr>
              <w:t>-</w:t>
            </w:r>
            <w:r w:rsidRPr="00DE187E">
              <w:rPr>
                <w:i w:val="0"/>
                <w:iCs w:val="0"/>
                <w:lang w:val="en"/>
              </w:rPr>
              <w:t>201</w:t>
            </w:r>
            <w:r w:rsidRPr="00DE187E">
              <w:rPr>
                <w:i w:val="0"/>
                <w:iCs w:val="0"/>
                <w:lang w:val="en"/>
              </w:rPr>
              <w:t>7</w:t>
            </w:r>
            <w:r>
              <w:rPr>
                <w:lang w:val="en"/>
              </w:rPr>
              <w:t xml:space="preserve"> </w:t>
            </w:r>
            <w:r w:rsidRPr="001F4353">
              <w:rPr>
                <w:i w:val="0"/>
                <w:iCs w:val="0"/>
                <w:lang w:val="en"/>
              </w:rPr>
              <w:t>–</w:t>
            </w:r>
            <w:r>
              <w:rPr>
                <w:lang w:val="en"/>
              </w:rPr>
              <w:t xml:space="preserve"> </w:t>
            </w:r>
            <w:r w:rsidRPr="00D630DA">
              <w:rPr>
                <w:i w:val="0"/>
                <w:iCs w:val="0"/>
                <w:lang w:val="en"/>
              </w:rPr>
              <w:t>M</w:t>
            </w:r>
            <w:r w:rsidR="00BE3042">
              <w:rPr>
                <w:i w:val="0"/>
                <w:iCs w:val="0"/>
                <w:lang w:val="en"/>
              </w:rPr>
              <w:t>arch</w:t>
            </w:r>
            <w:r w:rsidRPr="00D630DA">
              <w:rPr>
                <w:i w:val="0"/>
                <w:iCs w:val="0"/>
                <w:lang w:val="en"/>
              </w:rPr>
              <w:t>-20</w:t>
            </w:r>
            <w:r>
              <w:rPr>
                <w:i w:val="0"/>
                <w:iCs w:val="0"/>
                <w:lang w:val="en"/>
              </w:rPr>
              <w:t>18</w:t>
            </w:r>
          </w:p>
          <w:p w14:paraId="7FD4583F" w14:textId="77777777" w:rsidR="00A45651" w:rsidRDefault="00A45651" w:rsidP="00A45651"/>
          <w:p w14:paraId="104A706F" w14:textId="3513C590" w:rsidR="00A45651" w:rsidRDefault="00A45651" w:rsidP="00A45651">
            <w:r>
              <w:rPr>
                <w:lang w:val="en"/>
              </w:rPr>
              <w:t>I finished my school in 2018. In</w:t>
            </w:r>
            <w:r w:rsidR="00262919">
              <w:rPr>
                <w:lang w:val="en"/>
              </w:rPr>
              <w:t xml:space="preserve"> high school</w:t>
            </w:r>
            <w:r>
              <w:rPr>
                <w:lang w:val="en"/>
              </w:rPr>
              <w:t xml:space="preserve"> I scored 65% marks in PCM. </w:t>
            </w:r>
          </w:p>
          <w:p w14:paraId="12C81C6E" w14:textId="77777777" w:rsidR="00A45651" w:rsidRPr="007600A9" w:rsidRDefault="00A45651" w:rsidP="00A45651">
            <w:r>
              <w:rPr>
                <w:lang w:val="en"/>
              </w:rPr>
              <w:t>During my school time I learn various skills and try some new hobbies.</w:t>
            </w:r>
          </w:p>
          <w:p w14:paraId="21F77417" w14:textId="77777777" w:rsidR="00AD6FA4" w:rsidRDefault="00AD6FA4" w:rsidP="00DF1CB4">
            <w:pPr>
              <w:pStyle w:val="Text"/>
            </w:pPr>
          </w:p>
          <w:p w14:paraId="2D2D5ED0" w14:textId="2B3F37A0" w:rsidR="00AD6FA4" w:rsidRDefault="00964B58" w:rsidP="00DF1CB4">
            <w:pPr>
              <w:pStyle w:val="Heading3"/>
            </w:pPr>
            <w:r>
              <w:rPr>
                <w:noProof/>
                <w:lang w:val="en-AU" w:eastAsia="en-AU"/>
              </w:rPr>
              <w:t>Technical Skills</w:t>
            </w:r>
          </w:p>
          <w:p w14:paraId="409B1DD7" w14:textId="2094E7D8" w:rsidR="00AD6FA4" w:rsidRDefault="00A45651" w:rsidP="00A45651">
            <w:pPr>
              <w:pStyle w:val="ListParagraph"/>
            </w:pPr>
            <w:r>
              <w:rPr>
                <w:lang w:val="en"/>
              </w:rPr>
              <w:t>Re</w:t>
            </w:r>
            <w:r w:rsidR="00262919">
              <w:rPr>
                <w:lang w:val="en"/>
              </w:rPr>
              <w:t>act</w:t>
            </w:r>
            <w:r>
              <w:rPr>
                <w:lang w:val="en"/>
              </w:rPr>
              <w:t>.JS</w:t>
            </w:r>
          </w:p>
          <w:p w14:paraId="19D49780" w14:textId="77777777" w:rsidR="00A45651" w:rsidRDefault="00A45651" w:rsidP="00A45651">
            <w:pPr>
              <w:pStyle w:val="ListParagraph"/>
            </w:pPr>
            <w:r>
              <w:rPr>
                <w:lang w:val="en"/>
              </w:rPr>
              <w:t>Node.JS</w:t>
            </w:r>
          </w:p>
          <w:p w14:paraId="0BC4CD8A" w14:textId="77777777" w:rsidR="00A45651" w:rsidRPr="003D7CAD" w:rsidRDefault="00A45651" w:rsidP="00A45651">
            <w:pPr>
              <w:pStyle w:val="ListParagraph"/>
            </w:pPr>
            <w:r>
              <w:rPr>
                <w:lang w:val="en"/>
              </w:rPr>
              <w:t>Javascript</w:t>
            </w:r>
          </w:p>
          <w:p w14:paraId="68F3F1E5" w14:textId="5BED6375" w:rsidR="003D7CAD" w:rsidRPr="0061508A" w:rsidRDefault="003D7CAD" w:rsidP="00A45651">
            <w:pPr>
              <w:pStyle w:val="ListParagraph"/>
            </w:pPr>
            <w:r>
              <w:rPr>
                <w:lang w:val="en"/>
              </w:rPr>
              <w:t>TypeScript</w:t>
            </w:r>
          </w:p>
          <w:p w14:paraId="5B7E4D34" w14:textId="25BC3EB3" w:rsidR="007F3F9D" w:rsidRPr="007F6074" w:rsidRDefault="0061508A" w:rsidP="007F3F9D">
            <w:pPr>
              <w:pStyle w:val="ListParagraph"/>
            </w:pPr>
            <w:r>
              <w:rPr>
                <w:lang w:val="en"/>
              </w:rPr>
              <w:t>Kotlin</w:t>
            </w:r>
          </w:p>
          <w:p w14:paraId="180DD7EA" w14:textId="77777777" w:rsidR="00A45651" w:rsidRDefault="00A45651" w:rsidP="00A45651">
            <w:pPr>
              <w:pStyle w:val="ListParagraph"/>
            </w:pPr>
            <w:r>
              <w:rPr>
                <w:lang w:val="en"/>
              </w:rPr>
              <w:t>MYSQL</w:t>
            </w:r>
          </w:p>
          <w:p w14:paraId="6620E8FF" w14:textId="21C06B88" w:rsidR="00A45651" w:rsidRDefault="00A45651" w:rsidP="00A45651">
            <w:pPr>
              <w:pStyle w:val="ListParagraph"/>
            </w:pPr>
            <w:r>
              <w:rPr>
                <w:lang w:val="en"/>
              </w:rPr>
              <w:t>CSS</w:t>
            </w:r>
          </w:p>
          <w:p w14:paraId="1797794C" w14:textId="1A5F03EB" w:rsidR="00A45651" w:rsidRPr="0025517A" w:rsidRDefault="00A45651" w:rsidP="0025517A">
            <w:pPr>
              <w:pStyle w:val="ListParagraph"/>
            </w:pPr>
            <w:r>
              <w:rPr>
                <w:lang w:val="en"/>
              </w:rPr>
              <w:t>HTM</w:t>
            </w:r>
            <w:r w:rsidRPr="0025517A">
              <w:rPr>
                <w:lang w:val="en"/>
              </w:rPr>
              <w:t>L</w:t>
            </w:r>
          </w:p>
          <w:p w14:paraId="5F0EC628" w14:textId="77777777" w:rsidR="0061508A" w:rsidRDefault="0061508A" w:rsidP="00B546BF">
            <w:pPr>
              <w:ind w:left="527" w:hanging="357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  <w:p w14:paraId="2B166E47" w14:textId="26D89D14" w:rsidR="00D31389" w:rsidRPr="00BE790C" w:rsidRDefault="00562A27" w:rsidP="00B546BF">
            <w:pPr>
              <w:ind w:left="527" w:hanging="357"/>
              <w:rPr>
                <w:rFonts w:asciiTheme="majorHAnsi" w:hAnsiTheme="majorHAnsi"/>
                <w:b/>
                <w:bCs/>
                <w:color w:val="002060"/>
                <w:sz w:val="28"/>
                <w:szCs w:val="28"/>
              </w:rPr>
            </w:pPr>
            <w:r w:rsidRPr="00BE790C">
              <w:rPr>
                <w:rFonts w:asciiTheme="majorHAnsi" w:hAnsiTheme="majorHAnsi"/>
                <w:b/>
                <w:bCs/>
                <w:color w:val="002060"/>
                <w:sz w:val="28"/>
                <w:szCs w:val="28"/>
              </w:rPr>
              <w:t>LANGAUGES</w:t>
            </w:r>
          </w:p>
          <w:p w14:paraId="609352EA" w14:textId="77777777" w:rsidR="00214853" w:rsidRDefault="0025769E" w:rsidP="0098534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ENGLISH</w:t>
            </w:r>
          </w:p>
          <w:p w14:paraId="36608FD0" w14:textId="7228D6BB" w:rsidR="007D259B" w:rsidRPr="007D259B" w:rsidRDefault="00B546BF" w:rsidP="00985349">
            <w:pPr>
              <w:pStyle w:val="ListParagraph"/>
              <w:numPr>
                <w:ilvl w:val="0"/>
                <w:numId w:val="14"/>
              </w:numPr>
              <w:rPr>
                <w:szCs w:val="20"/>
              </w:rPr>
            </w:pPr>
            <w:r>
              <w:rPr>
                <w:szCs w:val="20"/>
              </w:rPr>
              <w:t>HINDI</w:t>
            </w:r>
          </w:p>
        </w:tc>
      </w:tr>
      <w:tr w:rsidR="001D2384" w14:paraId="6803C56B" w14:textId="77777777" w:rsidTr="005934DD">
        <w:trPr>
          <w:trHeight w:val="1277"/>
        </w:trPr>
        <w:tc>
          <w:tcPr>
            <w:tcW w:w="7371" w:type="dxa"/>
            <w:gridSpan w:val="12"/>
            <w:tcBorders>
              <w:top w:val="single" w:sz="8" w:space="0" w:color="2C3B57" w:themeColor="text2"/>
            </w:tcBorders>
          </w:tcPr>
          <w:p w14:paraId="6924D5A5" w14:textId="77777777" w:rsidR="001D2384" w:rsidRDefault="001D2384" w:rsidP="00DF1CB4">
            <w:pPr>
              <w:pStyle w:val="Text"/>
            </w:pPr>
          </w:p>
          <w:p w14:paraId="1BC0DCAC" w14:textId="0E4768BC" w:rsidR="009D665F" w:rsidRPr="008E06D9" w:rsidRDefault="00196E44" w:rsidP="009D665F">
            <w:pPr>
              <w:pStyle w:val="Text"/>
              <w:rPr>
                <w:b/>
                <w:bCs/>
                <w:color w:val="002060"/>
                <w:sz w:val="24"/>
              </w:rPr>
            </w:pPr>
            <w:r w:rsidRPr="008E06D9">
              <w:rPr>
                <w:b/>
                <w:bCs/>
                <w:color w:val="002060"/>
                <w:sz w:val="24"/>
              </w:rPr>
              <w:t>Pay</w:t>
            </w:r>
            <w:r w:rsidR="00E917D2" w:rsidRPr="008E06D9">
              <w:rPr>
                <w:b/>
                <w:bCs/>
                <w:color w:val="002060"/>
                <w:sz w:val="24"/>
              </w:rPr>
              <w:t>s.</w:t>
            </w:r>
            <w:r w:rsidR="00935156" w:rsidRPr="008E06D9">
              <w:rPr>
                <w:b/>
                <w:bCs/>
                <w:color w:val="002060"/>
                <w:sz w:val="24"/>
              </w:rPr>
              <w:t xml:space="preserve"> (Point of Sale System)</w:t>
            </w:r>
          </w:p>
          <w:p w14:paraId="07094D18" w14:textId="3D038A23" w:rsidR="00436F34" w:rsidRPr="00AB02C7" w:rsidRDefault="00AB02C7" w:rsidP="009D665F">
            <w:pPr>
              <w:pStyle w:val="Text"/>
              <w:rPr>
                <w:rStyle w:val="Hyperlink"/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HYPERLINK "https://pos.pays.app/"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 w:rsidR="00CF1F7A" w:rsidRPr="00AB02C7">
              <w:rPr>
                <w:rStyle w:val="Hyperlink"/>
                <w:b/>
                <w:bCs/>
              </w:rPr>
              <w:t>https://pos.pays.app/</w:t>
            </w:r>
          </w:p>
          <w:p w14:paraId="46CD401D" w14:textId="46BFCF93" w:rsidR="00CF1F7A" w:rsidRDefault="00AB02C7" w:rsidP="009D665F">
            <w:pPr>
              <w:pStyle w:val="Text"/>
              <w:rPr>
                <w:b/>
                <w:bCs/>
                <w:sz w:val="24"/>
              </w:rPr>
            </w:pPr>
            <w:r>
              <w:rPr>
                <w:b/>
                <w:bCs/>
              </w:rPr>
              <w:fldChar w:fldCharType="end"/>
            </w:r>
          </w:p>
          <w:p w14:paraId="298B77B9" w14:textId="506AFEE2" w:rsidR="00974459" w:rsidRDefault="00360A82" w:rsidP="008414FB">
            <w:pPr>
              <w:pStyle w:val="Text"/>
              <w:numPr>
                <w:ilvl w:val="0"/>
                <w:numId w:val="21"/>
              </w:numPr>
              <w:rPr>
                <w:szCs w:val="22"/>
              </w:rPr>
            </w:pPr>
            <w:r w:rsidRPr="00360A82">
              <w:rPr>
                <w:szCs w:val="22"/>
              </w:rPr>
              <w:t>Point-of-Sale (POS) system.</w:t>
            </w:r>
          </w:p>
          <w:p w14:paraId="32E71B68" w14:textId="5B164004" w:rsidR="00436F34" w:rsidRDefault="00436F34" w:rsidP="008414FB">
            <w:pPr>
              <w:pStyle w:val="Text"/>
              <w:numPr>
                <w:ilvl w:val="0"/>
                <w:numId w:val="21"/>
              </w:numPr>
            </w:pPr>
            <w:r w:rsidRPr="00436F34">
              <w:t>Robust solution for retail and hospitality businesses.</w:t>
            </w:r>
          </w:p>
          <w:p w14:paraId="761B7BCB" w14:textId="51ED2E1F" w:rsidR="00C478CE" w:rsidRDefault="00C478CE" w:rsidP="008414FB">
            <w:pPr>
              <w:pStyle w:val="Text"/>
              <w:numPr>
                <w:ilvl w:val="0"/>
                <w:numId w:val="21"/>
              </w:numPr>
            </w:pPr>
            <w:r w:rsidRPr="00C478CE">
              <w:t>Designed to streamline and enhance operational efficiency.</w:t>
            </w:r>
          </w:p>
          <w:p w14:paraId="12C530F9" w14:textId="43D407C0" w:rsidR="0073222C" w:rsidRDefault="0073222C" w:rsidP="008414FB">
            <w:pPr>
              <w:pStyle w:val="Text"/>
              <w:numPr>
                <w:ilvl w:val="0"/>
                <w:numId w:val="21"/>
              </w:numPr>
            </w:pPr>
            <w:r>
              <w:t>Desig</w:t>
            </w:r>
            <w:r w:rsidR="008414FB">
              <w:t>ned to use anywhere and everywhere.</w:t>
            </w:r>
          </w:p>
          <w:p w14:paraId="47FF48EE" w14:textId="77777777" w:rsidR="00C478CE" w:rsidRDefault="00C478CE" w:rsidP="00DF1CB4">
            <w:pPr>
              <w:pStyle w:val="Text"/>
            </w:pPr>
          </w:p>
          <w:p w14:paraId="78644181" w14:textId="77CE9B82" w:rsidR="00331DC8" w:rsidRPr="006644F0" w:rsidRDefault="002805DB" w:rsidP="00DF1CB4">
            <w:pPr>
              <w:pStyle w:val="Text"/>
              <w:rPr>
                <w:b/>
                <w:bCs/>
                <w:color w:val="002060"/>
                <w:sz w:val="24"/>
              </w:rPr>
            </w:pPr>
            <w:r w:rsidRPr="006644F0">
              <w:rPr>
                <w:b/>
                <w:bCs/>
                <w:color w:val="002060"/>
                <w:sz w:val="24"/>
              </w:rPr>
              <w:t>Quick Shopee</w:t>
            </w:r>
            <w:r w:rsidR="00935156" w:rsidRPr="006644F0">
              <w:rPr>
                <w:b/>
                <w:bCs/>
                <w:color w:val="002060"/>
                <w:sz w:val="24"/>
              </w:rPr>
              <w:t xml:space="preserve"> (E-commerce Website)</w:t>
            </w:r>
          </w:p>
          <w:p w14:paraId="6F014F9B" w14:textId="57D214E5" w:rsidR="00285539" w:rsidRPr="001761B7" w:rsidRDefault="00E156E7" w:rsidP="00DF1CB4">
            <w:pPr>
              <w:pStyle w:val="Text"/>
              <w:rPr>
                <w:b/>
                <w:bCs/>
                <w:szCs w:val="22"/>
              </w:rPr>
            </w:pPr>
            <w:hyperlink r:id="rId13" w:history="1">
              <w:r w:rsidR="00285539" w:rsidRPr="00BE790C">
                <w:rPr>
                  <w:rStyle w:val="Hyperlink"/>
                  <w:b/>
                  <w:bCs/>
                  <w:color w:val="0070C0"/>
                  <w:szCs w:val="22"/>
                </w:rPr>
                <w:t>https://github.com/AmanSingh0208/Quic</w:t>
              </w:r>
              <w:r w:rsidR="00285539" w:rsidRPr="00BE790C">
                <w:rPr>
                  <w:rStyle w:val="Hyperlink"/>
                  <w:b/>
                  <w:bCs/>
                  <w:color w:val="0070C0"/>
                  <w:szCs w:val="22"/>
                </w:rPr>
                <w:t>k</w:t>
              </w:r>
              <w:r w:rsidR="00285539" w:rsidRPr="00BE790C">
                <w:rPr>
                  <w:rStyle w:val="Hyperlink"/>
                  <w:b/>
                  <w:bCs/>
                  <w:color w:val="0070C0"/>
                  <w:szCs w:val="22"/>
                </w:rPr>
                <w:t>Shopee</w:t>
              </w:r>
              <w:r w:rsidR="00276576" w:rsidRPr="00BE790C">
                <w:rPr>
                  <w:rStyle w:val="Hyperlink"/>
                  <w:b/>
                  <w:bCs/>
                  <w:color w:val="0070C0"/>
                  <w:szCs w:val="22"/>
                </w:rPr>
                <w:t>/</w:t>
              </w:r>
            </w:hyperlink>
          </w:p>
          <w:p w14:paraId="315B3869" w14:textId="77777777" w:rsidR="0095246B" w:rsidRDefault="0095246B" w:rsidP="00DF1CB4">
            <w:pPr>
              <w:pStyle w:val="Text"/>
              <w:rPr>
                <w:b/>
                <w:bCs/>
                <w:sz w:val="24"/>
              </w:rPr>
            </w:pPr>
          </w:p>
          <w:p w14:paraId="7D252FBF" w14:textId="77777777" w:rsidR="009F6662" w:rsidRDefault="009F6662" w:rsidP="006959F0">
            <w:pPr>
              <w:pStyle w:val="Text"/>
              <w:numPr>
                <w:ilvl w:val="0"/>
                <w:numId w:val="22"/>
              </w:numPr>
            </w:pPr>
            <w:r>
              <w:t>Leveraged React.js, JavaScript, HTML, and Node.js for front-end development.</w:t>
            </w:r>
          </w:p>
          <w:p w14:paraId="16A5AAF3" w14:textId="6BD0FA1A" w:rsidR="009F6662" w:rsidRDefault="009F6662" w:rsidP="006959F0">
            <w:pPr>
              <w:pStyle w:val="Text"/>
              <w:numPr>
                <w:ilvl w:val="0"/>
                <w:numId w:val="22"/>
              </w:numPr>
            </w:pPr>
            <w:r>
              <w:t>Implemented server-side functionality with Node.js, utilizing MySQL as the database.</w:t>
            </w:r>
          </w:p>
          <w:p w14:paraId="0F295E1A" w14:textId="77777777" w:rsidR="00A02096" w:rsidRDefault="005E20FF" w:rsidP="00A02096">
            <w:pPr>
              <w:pStyle w:val="Text"/>
              <w:numPr>
                <w:ilvl w:val="0"/>
                <w:numId w:val="22"/>
              </w:numPr>
              <w:rPr>
                <w:b/>
                <w:bCs/>
              </w:rPr>
            </w:pPr>
            <w:r w:rsidRPr="00054300">
              <w:t>Utilized React.js to ensure a quick and responsive user interface, enhancing the overall user</w:t>
            </w:r>
            <w:r w:rsidRPr="005E20FF">
              <w:rPr>
                <w:b/>
                <w:bCs/>
              </w:rPr>
              <w:t xml:space="preserve"> </w:t>
            </w:r>
            <w:r w:rsidRPr="0056335E">
              <w:t>experience</w:t>
            </w:r>
            <w:r w:rsidRPr="005E20FF">
              <w:rPr>
                <w:b/>
                <w:bCs/>
              </w:rPr>
              <w:t>.</w:t>
            </w:r>
          </w:p>
          <w:p w14:paraId="5DC4F93E" w14:textId="77777777" w:rsidR="006959F0" w:rsidRDefault="00825989" w:rsidP="002E239E">
            <w:pPr>
              <w:pStyle w:val="Text"/>
              <w:numPr>
                <w:ilvl w:val="0"/>
                <w:numId w:val="22"/>
              </w:numPr>
            </w:pPr>
            <w:r w:rsidRPr="00054300">
              <w:t>Successfully designed and implemented a functional E-commerce platform showcasing skills in full-stack development and project management.</w:t>
            </w:r>
          </w:p>
          <w:p w14:paraId="34B5F839" w14:textId="325C1424" w:rsidR="00876ADA" w:rsidRPr="00054300" w:rsidRDefault="00876ADA" w:rsidP="00876ADA">
            <w:pPr>
              <w:pStyle w:val="Text"/>
              <w:ind w:left="890"/>
            </w:pPr>
          </w:p>
        </w:tc>
        <w:tc>
          <w:tcPr>
            <w:tcW w:w="24" w:type="dxa"/>
            <w:vMerge/>
            <w:vAlign w:val="center"/>
          </w:tcPr>
          <w:p w14:paraId="44007ABF" w14:textId="77777777" w:rsidR="001D2384" w:rsidRDefault="001D2384" w:rsidP="00DF1CB4"/>
        </w:tc>
        <w:tc>
          <w:tcPr>
            <w:tcW w:w="3865" w:type="dxa"/>
            <w:gridSpan w:val="6"/>
            <w:vMerge/>
            <w:shd w:val="clear" w:color="auto" w:fill="CADEE5" w:themeFill="background2"/>
          </w:tcPr>
          <w:p w14:paraId="6171DBA2" w14:textId="77777777" w:rsidR="001D2384" w:rsidRDefault="001D2384" w:rsidP="00A45651">
            <w:pPr>
              <w:pStyle w:val="Heading4"/>
              <w:rPr>
                <w:lang w:val="en"/>
              </w:rPr>
            </w:pPr>
          </w:p>
        </w:tc>
      </w:tr>
      <w:tr w:rsidR="00A1554C" w14:paraId="3F490348" w14:textId="77777777" w:rsidTr="0095246B">
        <w:trPr>
          <w:trHeight w:val="264"/>
        </w:trPr>
        <w:tc>
          <w:tcPr>
            <w:tcW w:w="7371" w:type="dxa"/>
            <w:gridSpan w:val="12"/>
            <w:tcBorders>
              <w:top w:val="single" w:sz="8" w:space="0" w:color="2C3B57" w:themeColor="text2"/>
            </w:tcBorders>
          </w:tcPr>
          <w:p w14:paraId="0B99F944" w14:textId="77777777" w:rsidR="00A1554C" w:rsidRDefault="00A1554C" w:rsidP="00DF1CB4">
            <w:pPr>
              <w:pStyle w:val="Text"/>
            </w:pPr>
          </w:p>
        </w:tc>
        <w:tc>
          <w:tcPr>
            <w:tcW w:w="24" w:type="dxa"/>
            <w:vMerge/>
            <w:vAlign w:val="center"/>
          </w:tcPr>
          <w:p w14:paraId="2CFC6A1D" w14:textId="77777777" w:rsidR="00A1554C" w:rsidRDefault="00A1554C" w:rsidP="00DF1CB4"/>
        </w:tc>
        <w:tc>
          <w:tcPr>
            <w:tcW w:w="3865" w:type="dxa"/>
            <w:gridSpan w:val="6"/>
            <w:vMerge/>
            <w:shd w:val="clear" w:color="auto" w:fill="CADEE5" w:themeFill="background2"/>
          </w:tcPr>
          <w:p w14:paraId="6A7FAE27" w14:textId="77777777" w:rsidR="00A1554C" w:rsidRDefault="00A1554C" w:rsidP="00A45651">
            <w:pPr>
              <w:pStyle w:val="Heading4"/>
              <w:rPr>
                <w:lang w:val="en"/>
              </w:rPr>
            </w:pPr>
          </w:p>
        </w:tc>
      </w:tr>
      <w:tr w:rsidR="00AD6FA4" w14:paraId="324EABF3" w14:textId="77777777" w:rsidTr="005934DD">
        <w:trPr>
          <w:trHeight w:val="428"/>
        </w:trPr>
        <w:tc>
          <w:tcPr>
            <w:tcW w:w="737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E3B849A" w14:textId="117D7150" w:rsidR="00AD6FA4" w:rsidRPr="002E2171" w:rsidRDefault="002E239E" w:rsidP="002E239E">
            <w:pPr>
              <w:pStyle w:val="Heading3"/>
              <w:ind w:left="0"/>
            </w:pPr>
            <w:r>
              <w:lastRenderedPageBreak/>
              <w:t xml:space="preserve"> </w:t>
            </w:r>
            <w:r w:rsidR="00A27501">
              <w:t>Internship</w:t>
            </w:r>
          </w:p>
        </w:tc>
        <w:tc>
          <w:tcPr>
            <w:tcW w:w="2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C5AD07A" w14:textId="77777777" w:rsidR="00AD6FA4" w:rsidRDefault="00AD6FA4" w:rsidP="00DF1CB4"/>
        </w:tc>
        <w:tc>
          <w:tcPr>
            <w:tcW w:w="3865" w:type="dxa"/>
            <w:gridSpan w:val="6"/>
            <w:vMerge/>
            <w:shd w:val="clear" w:color="auto" w:fill="CADEE5" w:themeFill="background2"/>
            <w:vAlign w:val="center"/>
          </w:tcPr>
          <w:p w14:paraId="02FCAB92" w14:textId="77777777" w:rsidR="00AD6FA4" w:rsidRDefault="00AD6FA4" w:rsidP="00DF1CB4"/>
        </w:tc>
      </w:tr>
      <w:tr w:rsidR="00AD6FA4" w14:paraId="1D04A34E" w14:textId="77777777" w:rsidTr="005934DD">
        <w:trPr>
          <w:trHeight w:val="428"/>
        </w:trPr>
        <w:tc>
          <w:tcPr>
            <w:tcW w:w="7371" w:type="dxa"/>
            <w:gridSpan w:val="12"/>
            <w:tcBorders>
              <w:top w:val="single" w:sz="8" w:space="0" w:color="2C3B57" w:themeColor="text2"/>
            </w:tcBorders>
          </w:tcPr>
          <w:p w14:paraId="0E253C46" w14:textId="249B0608" w:rsidR="0018632D" w:rsidRPr="005F15AE" w:rsidRDefault="00FA4DB0" w:rsidP="005F15AE">
            <w:pPr>
              <w:pStyle w:val="Dates"/>
              <w:ind w:left="0"/>
            </w:pPr>
            <w:r>
              <w:t xml:space="preserve"> </w:t>
            </w:r>
          </w:p>
          <w:p w14:paraId="478FAD25" w14:textId="3E770E97" w:rsidR="000D2117" w:rsidRPr="00392BEE" w:rsidRDefault="00D04039" w:rsidP="00262919">
            <w:pPr>
              <w:pStyle w:val="Dates"/>
              <w:rPr>
                <w:sz w:val="22"/>
                <w:szCs w:val="28"/>
                <w:lang w:val="en"/>
              </w:rPr>
            </w:pPr>
            <w:r w:rsidRPr="00392BEE">
              <w:rPr>
                <w:sz w:val="22"/>
                <w:szCs w:val="28"/>
                <w:lang w:val="en"/>
              </w:rPr>
              <w:t xml:space="preserve">Android </w:t>
            </w:r>
            <w:r w:rsidR="001301A1" w:rsidRPr="00392BEE">
              <w:rPr>
                <w:sz w:val="22"/>
                <w:szCs w:val="28"/>
                <w:lang w:val="en"/>
              </w:rPr>
              <w:t>Developer</w:t>
            </w:r>
          </w:p>
          <w:p w14:paraId="138BADD4" w14:textId="170E60E5" w:rsidR="009A2027" w:rsidRDefault="00965AC1" w:rsidP="00262919">
            <w:pPr>
              <w:pStyle w:val="Dates"/>
              <w:rPr>
                <w:lang w:val="en"/>
              </w:rPr>
            </w:pPr>
            <w:r>
              <w:rPr>
                <w:lang w:val="en"/>
              </w:rPr>
              <w:t>Jan-24</w:t>
            </w:r>
            <w:r w:rsidR="00EE4B1F">
              <w:rPr>
                <w:lang w:val="en"/>
              </w:rPr>
              <w:t xml:space="preserve"> </w:t>
            </w:r>
            <w:r w:rsidR="00D07E25" w:rsidRPr="00262919">
              <w:rPr>
                <w:bCs/>
                <w:szCs w:val="20"/>
                <w:lang w:val="en"/>
              </w:rPr>
              <w:t>–</w:t>
            </w:r>
            <w:r w:rsidR="00D07E25">
              <w:rPr>
                <w:lang w:val="en"/>
              </w:rPr>
              <w:t xml:space="preserve"> Present</w:t>
            </w:r>
          </w:p>
          <w:p w14:paraId="27356CEA" w14:textId="6543EC79" w:rsidR="00C869C0" w:rsidRDefault="00D23BA3" w:rsidP="00964B58">
            <w:pPr>
              <w:pStyle w:val="Dates"/>
              <w:rPr>
                <w:lang w:val="en"/>
              </w:rPr>
            </w:pPr>
            <w:r>
              <w:rPr>
                <w:lang w:val="en"/>
              </w:rPr>
              <w:t>Internet Soft</w:t>
            </w:r>
            <w:r w:rsidR="00D07E25">
              <w:rPr>
                <w:lang w:val="en"/>
              </w:rPr>
              <w:t xml:space="preserve"> Private Li</w:t>
            </w:r>
            <w:r w:rsidR="005934DD">
              <w:rPr>
                <w:lang w:val="en"/>
              </w:rPr>
              <w:t>mited</w:t>
            </w:r>
          </w:p>
          <w:p w14:paraId="711B415A" w14:textId="77777777" w:rsidR="00D23BA3" w:rsidRDefault="00D23BA3" w:rsidP="00262919">
            <w:pPr>
              <w:pStyle w:val="Dates"/>
              <w:rPr>
                <w:lang w:val="en"/>
              </w:rPr>
            </w:pPr>
          </w:p>
          <w:p w14:paraId="4F75A009" w14:textId="1E38FB16" w:rsidR="00D0466D" w:rsidRPr="00BC769C" w:rsidRDefault="00D0466D" w:rsidP="005E11B0">
            <w:pPr>
              <w:pStyle w:val="Dates"/>
              <w:numPr>
                <w:ilvl w:val="0"/>
                <w:numId w:val="15"/>
              </w:numPr>
              <w:rPr>
                <w:b w:val="0"/>
                <w:bCs/>
                <w:sz w:val="22"/>
                <w:szCs w:val="28"/>
                <w:lang w:val="en"/>
              </w:rPr>
            </w:pPr>
            <w:r w:rsidRPr="00BC769C">
              <w:rPr>
                <w:b w:val="0"/>
                <w:bCs/>
                <w:sz w:val="22"/>
                <w:szCs w:val="28"/>
                <w:lang w:val="en"/>
              </w:rPr>
              <w:t>Actively learning Kotlin for ongoing project "Pay</w:t>
            </w:r>
            <w:r w:rsidR="008414FB" w:rsidRPr="00BC769C">
              <w:rPr>
                <w:b w:val="0"/>
                <w:bCs/>
                <w:sz w:val="22"/>
                <w:szCs w:val="28"/>
                <w:lang w:val="en"/>
              </w:rPr>
              <w:t>s</w:t>
            </w:r>
            <w:r w:rsidRPr="00BC769C">
              <w:rPr>
                <w:b w:val="0"/>
                <w:bCs/>
                <w:sz w:val="22"/>
                <w:szCs w:val="28"/>
                <w:lang w:val="en"/>
              </w:rPr>
              <w:t>," a web-based POS system aimed at optimizing retail and hospitality business efficiency.</w:t>
            </w:r>
          </w:p>
          <w:p w14:paraId="6E895C2C" w14:textId="3C6C629E" w:rsidR="00D0466D" w:rsidRPr="00BC769C" w:rsidRDefault="00D0466D" w:rsidP="005E11B0">
            <w:pPr>
              <w:pStyle w:val="Dates"/>
              <w:numPr>
                <w:ilvl w:val="0"/>
                <w:numId w:val="15"/>
              </w:numPr>
              <w:rPr>
                <w:b w:val="0"/>
                <w:bCs/>
                <w:sz w:val="22"/>
                <w:szCs w:val="28"/>
                <w:lang w:val="en"/>
              </w:rPr>
            </w:pPr>
            <w:r w:rsidRPr="00BC769C">
              <w:rPr>
                <w:b w:val="0"/>
                <w:bCs/>
                <w:sz w:val="22"/>
                <w:szCs w:val="28"/>
                <w:lang w:val="en"/>
              </w:rPr>
              <w:t>Involved in debugging tasks to ensure the seamless functionality of the POS system.</w:t>
            </w:r>
          </w:p>
          <w:p w14:paraId="0DCBA21B" w14:textId="7A63C587" w:rsidR="00D0466D" w:rsidRPr="00BC769C" w:rsidRDefault="00D0466D" w:rsidP="005E11B0">
            <w:pPr>
              <w:pStyle w:val="Dates"/>
              <w:numPr>
                <w:ilvl w:val="0"/>
                <w:numId w:val="15"/>
              </w:numPr>
              <w:rPr>
                <w:b w:val="0"/>
                <w:bCs/>
                <w:sz w:val="22"/>
                <w:szCs w:val="28"/>
                <w:lang w:val="en"/>
              </w:rPr>
            </w:pPr>
            <w:r w:rsidRPr="00BC769C">
              <w:rPr>
                <w:b w:val="0"/>
                <w:bCs/>
                <w:sz w:val="22"/>
                <w:szCs w:val="28"/>
                <w:lang w:val="en"/>
              </w:rPr>
              <w:t>Contributing to the development and enhancement of Pay</w:t>
            </w:r>
            <w:r w:rsidR="008414FB" w:rsidRPr="00BC769C">
              <w:rPr>
                <w:b w:val="0"/>
                <w:bCs/>
                <w:sz w:val="22"/>
                <w:szCs w:val="28"/>
                <w:lang w:val="en"/>
              </w:rPr>
              <w:t>s</w:t>
            </w:r>
            <w:r w:rsidRPr="00BC769C">
              <w:rPr>
                <w:b w:val="0"/>
                <w:bCs/>
                <w:sz w:val="22"/>
                <w:szCs w:val="28"/>
                <w:lang w:val="en"/>
              </w:rPr>
              <w:t>, a robust solution designed to streamline operations in the retail and hospitality sectors.</w:t>
            </w:r>
          </w:p>
          <w:p w14:paraId="2B759FB1" w14:textId="77777777" w:rsidR="003428AA" w:rsidRDefault="003428AA" w:rsidP="00262919">
            <w:pPr>
              <w:pStyle w:val="Dates"/>
              <w:rPr>
                <w:lang w:val="en"/>
              </w:rPr>
            </w:pPr>
          </w:p>
          <w:p w14:paraId="0B78E4DE" w14:textId="77777777" w:rsidR="005934DD" w:rsidRPr="00392BEE" w:rsidRDefault="005934DD" w:rsidP="005934DD">
            <w:pPr>
              <w:pStyle w:val="Dates"/>
              <w:rPr>
                <w:sz w:val="22"/>
                <w:szCs w:val="28"/>
                <w:lang w:val="en"/>
              </w:rPr>
            </w:pPr>
            <w:r w:rsidRPr="00392BEE">
              <w:rPr>
                <w:sz w:val="22"/>
                <w:szCs w:val="28"/>
                <w:lang w:val="en"/>
              </w:rPr>
              <w:t>MERN Stack Development</w:t>
            </w:r>
          </w:p>
          <w:p w14:paraId="37F0DC3C" w14:textId="77777777" w:rsidR="005934DD" w:rsidRDefault="005934DD" w:rsidP="005934DD">
            <w:pPr>
              <w:pStyle w:val="Dates"/>
              <w:rPr>
                <w:lang w:val="en"/>
              </w:rPr>
            </w:pPr>
            <w:r>
              <w:rPr>
                <w:lang w:val="en"/>
              </w:rPr>
              <w:t>JAN-2023 – JUNE-2023</w:t>
            </w:r>
          </w:p>
          <w:p w14:paraId="49CB5229" w14:textId="08A6921A" w:rsidR="005E11B0" w:rsidRPr="00AB02C7" w:rsidRDefault="005E11B0" w:rsidP="002F788D">
            <w:pPr>
              <w:pStyle w:val="Text"/>
              <w:rPr>
                <w:b/>
                <w:bCs/>
                <w:color w:val="002060"/>
                <w:sz w:val="20"/>
                <w:szCs w:val="22"/>
                <w:lang w:val="en"/>
              </w:rPr>
            </w:pPr>
            <w:r w:rsidRPr="00AB02C7">
              <w:rPr>
                <w:b/>
                <w:bCs/>
                <w:color w:val="002060"/>
                <w:sz w:val="20"/>
                <w:szCs w:val="22"/>
                <w:lang w:val="en"/>
              </w:rPr>
              <w:t>Numeric Infosystem Private Limited</w:t>
            </w:r>
          </w:p>
          <w:p w14:paraId="13C2EBA7" w14:textId="77777777" w:rsidR="005934DD" w:rsidRDefault="005934DD" w:rsidP="005934DD">
            <w:pPr>
              <w:pStyle w:val="Dates"/>
            </w:pPr>
          </w:p>
          <w:p w14:paraId="7E13691E" w14:textId="55D62C02" w:rsidR="008F6401" w:rsidRPr="008F6401" w:rsidRDefault="008F6401" w:rsidP="006409DF">
            <w:pPr>
              <w:pStyle w:val="Text"/>
              <w:numPr>
                <w:ilvl w:val="0"/>
                <w:numId w:val="17"/>
              </w:numPr>
              <w:rPr>
                <w:lang w:val="en"/>
              </w:rPr>
            </w:pPr>
            <w:r w:rsidRPr="008F6401">
              <w:rPr>
                <w:lang w:val="en"/>
              </w:rPr>
              <w:t>Proficient in React.js, Node.js, and MongoDB for website development, with hands-on experience in a project.</w:t>
            </w:r>
          </w:p>
          <w:p w14:paraId="49B49C9C" w14:textId="26121781" w:rsidR="008F6401" w:rsidRPr="008F6401" w:rsidRDefault="008F6401" w:rsidP="006409DF">
            <w:pPr>
              <w:pStyle w:val="Text"/>
              <w:numPr>
                <w:ilvl w:val="0"/>
                <w:numId w:val="17"/>
              </w:numPr>
              <w:rPr>
                <w:lang w:val="en"/>
              </w:rPr>
            </w:pPr>
            <w:r w:rsidRPr="008F6401">
              <w:rPr>
                <w:lang w:val="en"/>
              </w:rPr>
              <w:t>Designed client and user interfaces using React tools, emphasizing user-friendly design.</w:t>
            </w:r>
          </w:p>
          <w:p w14:paraId="0045A934" w14:textId="2D0974B7" w:rsidR="005934DD" w:rsidRDefault="008F6401" w:rsidP="00BC769C">
            <w:pPr>
              <w:pStyle w:val="Text"/>
              <w:numPr>
                <w:ilvl w:val="0"/>
                <w:numId w:val="17"/>
              </w:numPr>
              <w:rPr>
                <w:lang w:val="en"/>
              </w:rPr>
            </w:pPr>
            <w:r w:rsidRPr="008F6401">
              <w:rPr>
                <w:lang w:val="en"/>
              </w:rPr>
              <w:t>Managed databases using MySQL for efficient data storage and retrieval.</w:t>
            </w:r>
          </w:p>
          <w:p w14:paraId="0C6F37A7" w14:textId="77777777" w:rsidR="00BC769C" w:rsidRPr="00BC769C" w:rsidRDefault="00BC769C" w:rsidP="00BC769C">
            <w:pPr>
              <w:pStyle w:val="Dates"/>
              <w:numPr>
                <w:ilvl w:val="0"/>
                <w:numId w:val="17"/>
              </w:numPr>
              <w:rPr>
                <w:b w:val="0"/>
                <w:bCs/>
                <w:sz w:val="22"/>
                <w:szCs w:val="28"/>
                <w:lang w:val="en"/>
              </w:rPr>
            </w:pPr>
            <w:r w:rsidRPr="00BC769C">
              <w:rPr>
                <w:b w:val="0"/>
                <w:bCs/>
                <w:sz w:val="22"/>
                <w:szCs w:val="28"/>
                <w:lang w:val="en"/>
              </w:rPr>
              <w:t>Applied Node.js and JavaScript for backend development, ensuring seamless functionality.</w:t>
            </w:r>
          </w:p>
          <w:p w14:paraId="568D7931" w14:textId="77777777" w:rsidR="00BC769C" w:rsidRPr="00BC769C" w:rsidRDefault="00BC769C" w:rsidP="00BC769C">
            <w:pPr>
              <w:pStyle w:val="Text"/>
              <w:ind w:left="890"/>
              <w:rPr>
                <w:lang w:val="en"/>
              </w:rPr>
            </w:pPr>
          </w:p>
          <w:p w14:paraId="25AF9552" w14:textId="700B659A" w:rsidR="00FA4DB0" w:rsidRPr="00392BEE" w:rsidRDefault="00410EFA" w:rsidP="00262919">
            <w:pPr>
              <w:pStyle w:val="Dates"/>
              <w:rPr>
                <w:sz w:val="22"/>
                <w:szCs w:val="28"/>
              </w:rPr>
            </w:pPr>
            <w:r w:rsidRPr="00392BEE">
              <w:rPr>
                <w:sz w:val="22"/>
                <w:szCs w:val="28"/>
                <w:lang w:val="en"/>
              </w:rPr>
              <w:t>Frontend Web Development</w:t>
            </w:r>
          </w:p>
          <w:p w14:paraId="5C002E99" w14:textId="114C4373" w:rsidR="00FA4DB0" w:rsidRPr="00AB02C7" w:rsidRDefault="009F42C0" w:rsidP="00DF1CB4">
            <w:pPr>
              <w:pStyle w:val="Text"/>
              <w:rPr>
                <w:b/>
                <w:bCs/>
                <w:color w:val="002060"/>
                <w:sz w:val="20"/>
                <w:szCs w:val="20"/>
              </w:rPr>
            </w:pPr>
            <w:r w:rsidRPr="00AB02C7">
              <w:rPr>
                <w:b/>
                <w:bCs/>
                <w:color w:val="002060"/>
                <w:sz w:val="20"/>
                <w:szCs w:val="20"/>
                <w:lang w:val="en"/>
              </w:rPr>
              <w:t xml:space="preserve">OCT-2022 – </w:t>
            </w:r>
            <w:r w:rsidR="00262919" w:rsidRPr="00AB02C7">
              <w:rPr>
                <w:b/>
                <w:bCs/>
                <w:color w:val="002060"/>
                <w:sz w:val="20"/>
                <w:szCs w:val="20"/>
                <w:lang w:val="en"/>
              </w:rPr>
              <w:t>DEC</w:t>
            </w:r>
            <w:r w:rsidRPr="00AB02C7">
              <w:rPr>
                <w:b/>
                <w:bCs/>
                <w:color w:val="002060"/>
                <w:sz w:val="20"/>
                <w:szCs w:val="20"/>
                <w:lang w:val="en"/>
              </w:rPr>
              <w:t>-2022</w:t>
            </w:r>
          </w:p>
          <w:p w14:paraId="437CDE30" w14:textId="09DF5DE9" w:rsidR="00F14493" w:rsidRPr="00AB02C7" w:rsidRDefault="00AA3F62" w:rsidP="00DF1CB4">
            <w:pPr>
              <w:pStyle w:val="Text"/>
              <w:rPr>
                <w:b/>
                <w:bCs/>
                <w:color w:val="002060"/>
                <w:sz w:val="20"/>
                <w:szCs w:val="22"/>
              </w:rPr>
            </w:pPr>
            <w:r w:rsidRPr="00AB02C7">
              <w:rPr>
                <w:b/>
                <w:bCs/>
                <w:color w:val="002060"/>
                <w:sz w:val="20"/>
                <w:szCs w:val="22"/>
                <w:lang w:val="en"/>
              </w:rPr>
              <w:t>Numeric</w:t>
            </w:r>
            <w:r w:rsidR="00F14493" w:rsidRPr="00AB02C7">
              <w:rPr>
                <w:b/>
                <w:bCs/>
                <w:color w:val="002060"/>
                <w:sz w:val="20"/>
                <w:szCs w:val="22"/>
                <w:lang w:val="en"/>
              </w:rPr>
              <w:t xml:space="preserve"> Infosystem Private Limited</w:t>
            </w:r>
          </w:p>
          <w:p w14:paraId="0E088C2F" w14:textId="77777777" w:rsidR="00AD6FA4" w:rsidRDefault="00FA4DB0" w:rsidP="00DF1CB4">
            <w:pPr>
              <w:pStyle w:val="Dates"/>
            </w:pPr>
            <w:r>
              <w:t xml:space="preserve"> </w:t>
            </w:r>
          </w:p>
          <w:p w14:paraId="10BFC759" w14:textId="50C8D41C" w:rsidR="00460709" w:rsidRPr="00460709" w:rsidRDefault="00460709" w:rsidP="00460709">
            <w:pPr>
              <w:pStyle w:val="Text"/>
              <w:numPr>
                <w:ilvl w:val="0"/>
                <w:numId w:val="19"/>
              </w:numPr>
              <w:rPr>
                <w:lang w:val="en"/>
              </w:rPr>
            </w:pPr>
            <w:r w:rsidRPr="00460709">
              <w:rPr>
                <w:lang w:val="en"/>
              </w:rPr>
              <w:t>Acquired expertise in developing dynamic web pages using HTML, CSS, and JavaScript.</w:t>
            </w:r>
          </w:p>
          <w:p w14:paraId="70791D4A" w14:textId="77777777" w:rsidR="00262919" w:rsidRDefault="00460709" w:rsidP="00BC769C">
            <w:pPr>
              <w:pStyle w:val="Text"/>
              <w:numPr>
                <w:ilvl w:val="0"/>
                <w:numId w:val="19"/>
              </w:numPr>
              <w:rPr>
                <w:lang w:val="en"/>
              </w:rPr>
            </w:pPr>
            <w:r w:rsidRPr="00460709">
              <w:rPr>
                <w:lang w:val="en"/>
              </w:rPr>
              <w:t>Demonstrated practical application through involvement in minor projects, gaining adaptability to project-specific requirements.</w:t>
            </w:r>
          </w:p>
          <w:p w14:paraId="71659957" w14:textId="77777777" w:rsidR="00BC769C" w:rsidRPr="00BC769C" w:rsidRDefault="00BC769C" w:rsidP="00BC769C">
            <w:pPr>
              <w:pStyle w:val="Dates"/>
              <w:numPr>
                <w:ilvl w:val="0"/>
                <w:numId w:val="19"/>
              </w:numPr>
              <w:rPr>
                <w:b w:val="0"/>
                <w:bCs/>
                <w:sz w:val="22"/>
                <w:szCs w:val="28"/>
                <w:lang w:val="en"/>
              </w:rPr>
            </w:pPr>
            <w:r w:rsidRPr="00BC769C">
              <w:rPr>
                <w:b w:val="0"/>
                <w:bCs/>
                <w:sz w:val="22"/>
                <w:szCs w:val="28"/>
                <w:lang w:val="en"/>
              </w:rPr>
              <w:t>Enhanced understanding of project dynamics and versatility in adjusting approaches for optimal outcomes.</w:t>
            </w:r>
          </w:p>
          <w:p w14:paraId="78F6B06D" w14:textId="560FD198" w:rsidR="00BC769C" w:rsidRPr="00BC769C" w:rsidRDefault="00BC769C" w:rsidP="00BC769C">
            <w:pPr>
              <w:pStyle w:val="Text"/>
              <w:ind w:left="890"/>
              <w:rPr>
                <w:lang w:val="en"/>
              </w:rPr>
            </w:pPr>
          </w:p>
        </w:tc>
        <w:tc>
          <w:tcPr>
            <w:tcW w:w="24" w:type="dxa"/>
            <w:vMerge/>
            <w:tcBorders>
              <w:top w:val="single" w:sz="8" w:space="0" w:color="2C3B57" w:themeColor="text2"/>
            </w:tcBorders>
            <w:vAlign w:val="center"/>
          </w:tcPr>
          <w:p w14:paraId="2ADB3F22" w14:textId="77777777" w:rsidR="00AD6FA4" w:rsidRDefault="00AD6FA4" w:rsidP="00DF1CB4"/>
        </w:tc>
        <w:tc>
          <w:tcPr>
            <w:tcW w:w="3865" w:type="dxa"/>
            <w:gridSpan w:val="6"/>
            <w:vMerge/>
            <w:shd w:val="clear" w:color="auto" w:fill="CADEE5" w:themeFill="background2"/>
            <w:vAlign w:val="center"/>
          </w:tcPr>
          <w:p w14:paraId="3811C6CE" w14:textId="77777777" w:rsidR="00AD6FA4" w:rsidRDefault="00AD6FA4" w:rsidP="00DF1CB4"/>
        </w:tc>
      </w:tr>
      <w:tr w:rsidR="00AD6FA4" w14:paraId="6A0A2154" w14:textId="77777777" w:rsidTr="005934DD">
        <w:trPr>
          <w:trHeight w:val="428"/>
        </w:trPr>
        <w:tc>
          <w:tcPr>
            <w:tcW w:w="7371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5F9B257" w14:textId="77777777" w:rsidR="00AD6FA4" w:rsidRDefault="00000000" w:rsidP="00DF1CB4">
            <w:pPr>
              <w:pStyle w:val="Heading3"/>
            </w:pPr>
            <w:sdt>
              <w:sdtPr>
                <w:id w:val="-1530558845"/>
                <w:placeholder>
                  <w:docPart w:val="8E862A94621C4408967A8FFE57B79126"/>
                </w:placeholder>
                <w:temporary/>
                <w:showingPlcHdr/>
                <w15:appearance w15:val="hidden"/>
              </w:sdtPr>
              <w:sdtContent>
                <w:r w:rsidR="002D3AB8" w:rsidRPr="00560EA0">
                  <w:rPr>
                    <w:lang w:val="en"/>
                  </w:rPr>
                  <w:t>communication</w:t>
                </w:r>
              </w:sdtContent>
            </w:sdt>
          </w:p>
        </w:tc>
        <w:tc>
          <w:tcPr>
            <w:tcW w:w="2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73B86A0" w14:textId="77777777" w:rsidR="00AD6FA4" w:rsidRDefault="00AD6FA4" w:rsidP="00DF1CB4"/>
        </w:tc>
        <w:tc>
          <w:tcPr>
            <w:tcW w:w="3865" w:type="dxa"/>
            <w:gridSpan w:val="6"/>
            <w:vMerge/>
            <w:shd w:val="clear" w:color="auto" w:fill="CADEE5" w:themeFill="background2"/>
            <w:vAlign w:val="center"/>
          </w:tcPr>
          <w:p w14:paraId="71A88BDA" w14:textId="77777777" w:rsidR="00AD6FA4" w:rsidRDefault="00AD6FA4" w:rsidP="00DF1CB4"/>
        </w:tc>
      </w:tr>
      <w:tr w:rsidR="00AD6FA4" w14:paraId="3E02CABB" w14:textId="77777777" w:rsidTr="005934DD">
        <w:trPr>
          <w:trHeight w:val="428"/>
        </w:trPr>
        <w:tc>
          <w:tcPr>
            <w:tcW w:w="7371" w:type="dxa"/>
            <w:gridSpan w:val="12"/>
            <w:tcBorders>
              <w:top w:val="single" w:sz="8" w:space="0" w:color="2C3B57" w:themeColor="text2"/>
            </w:tcBorders>
          </w:tcPr>
          <w:p w14:paraId="5F11F156" w14:textId="77777777" w:rsidR="00262919" w:rsidRDefault="00262919" w:rsidP="00D366A7">
            <w:pPr>
              <w:pStyle w:val="Text"/>
              <w:rPr>
                <w:lang w:val="en"/>
              </w:rPr>
            </w:pPr>
          </w:p>
          <w:p w14:paraId="0A28F270" w14:textId="5B441CCE" w:rsidR="00D366A7" w:rsidRDefault="00D366A7" w:rsidP="00D366A7">
            <w:pPr>
              <w:pStyle w:val="Text"/>
            </w:pPr>
            <w:r>
              <w:rPr>
                <w:lang w:val="en"/>
              </w:rPr>
              <w:t xml:space="preserve">The solution-driven web developer specializes in contributing to a highly collaborative work environment and finding solutions and developing consumer-focused websites using React.js, Node.js, JavaScript. Good knowledge of best practices for web design, user experience and speed. </w:t>
            </w:r>
          </w:p>
          <w:p w14:paraId="21AD8C87" w14:textId="44B032F0" w:rsidR="00AD6FA4" w:rsidRPr="00560EA0" w:rsidRDefault="00AD6FA4" w:rsidP="00DF1CB4">
            <w:pPr>
              <w:pStyle w:val="Text"/>
            </w:pPr>
          </w:p>
        </w:tc>
        <w:tc>
          <w:tcPr>
            <w:tcW w:w="24" w:type="dxa"/>
            <w:vMerge/>
            <w:tcBorders>
              <w:top w:val="single" w:sz="8" w:space="0" w:color="2C3B57" w:themeColor="text2"/>
            </w:tcBorders>
            <w:vAlign w:val="center"/>
          </w:tcPr>
          <w:p w14:paraId="19F4D7EF" w14:textId="77777777" w:rsidR="00AD6FA4" w:rsidRDefault="00AD6FA4" w:rsidP="00DF1CB4"/>
        </w:tc>
        <w:tc>
          <w:tcPr>
            <w:tcW w:w="3865" w:type="dxa"/>
            <w:gridSpan w:val="6"/>
            <w:vMerge/>
            <w:shd w:val="clear" w:color="auto" w:fill="CADEE5" w:themeFill="background2"/>
            <w:vAlign w:val="center"/>
          </w:tcPr>
          <w:p w14:paraId="610CAAD6" w14:textId="77777777" w:rsidR="00AD6FA4" w:rsidRDefault="00AD6FA4" w:rsidP="00DF1CB4"/>
        </w:tc>
      </w:tr>
      <w:tr w:rsidR="00AD6FA4" w14:paraId="1E155ECF" w14:textId="77777777" w:rsidTr="0018632D">
        <w:trPr>
          <w:trHeight w:val="44"/>
        </w:trPr>
        <w:tc>
          <w:tcPr>
            <w:tcW w:w="11260" w:type="dxa"/>
            <w:gridSpan w:val="19"/>
            <w:tcBorders>
              <w:bottom w:val="single" w:sz="36" w:space="0" w:color="CADEE5" w:themeColor="background2"/>
            </w:tcBorders>
          </w:tcPr>
          <w:p w14:paraId="37BB0E03" w14:textId="77777777" w:rsidR="00AD6FA4" w:rsidRDefault="00AD6FA4" w:rsidP="00DF1CB4"/>
        </w:tc>
      </w:tr>
    </w:tbl>
    <w:p w14:paraId="34E2FD3F" w14:textId="19D3B745" w:rsidR="00AB03FA" w:rsidRDefault="00AB03FA" w:rsidP="00DF1CB4"/>
    <w:sectPr w:rsidR="00AB03FA" w:rsidSect="00B6335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DDEA1" w14:textId="77777777" w:rsidR="00B63359" w:rsidRDefault="00B63359" w:rsidP="00DF1CB4">
      <w:r>
        <w:rPr>
          <w:lang w:val="en"/>
        </w:rPr>
        <w:separator/>
      </w:r>
    </w:p>
  </w:endnote>
  <w:endnote w:type="continuationSeparator" w:id="0">
    <w:p w14:paraId="5D277180" w14:textId="77777777" w:rsidR="00B63359" w:rsidRDefault="00B63359" w:rsidP="00DF1CB4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23D8" w14:textId="77777777" w:rsidR="00B63359" w:rsidRDefault="00B63359" w:rsidP="00DF1CB4">
      <w:r>
        <w:rPr>
          <w:lang w:val="en"/>
        </w:rPr>
        <w:separator/>
      </w:r>
    </w:p>
  </w:footnote>
  <w:footnote w:type="continuationSeparator" w:id="0">
    <w:p w14:paraId="4A877819" w14:textId="77777777" w:rsidR="00B63359" w:rsidRDefault="00B63359" w:rsidP="00DF1CB4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3447C"/>
    <w:multiLevelType w:val="hybridMultilevel"/>
    <w:tmpl w:val="F3DA90B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1" w15:restartNumberingAfterBreak="0">
    <w:nsid w:val="08583E2C"/>
    <w:multiLevelType w:val="hybridMultilevel"/>
    <w:tmpl w:val="A57AEB4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2" w15:restartNumberingAfterBreak="0">
    <w:nsid w:val="09581D44"/>
    <w:multiLevelType w:val="hybridMultilevel"/>
    <w:tmpl w:val="EFD44578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A22A3"/>
    <w:multiLevelType w:val="hybridMultilevel"/>
    <w:tmpl w:val="21F0489A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5" w15:restartNumberingAfterBreak="0">
    <w:nsid w:val="21E741C3"/>
    <w:multiLevelType w:val="hybridMultilevel"/>
    <w:tmpl w:val="1D9C31F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6" w15:restartNumberingAfterBreak="0">
    <w:nsid w:val="454946DE"/>
    <w:multiLevelType w:val="hybridMultilevel"/>
    <w:tmpl w:val="A1220B26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48B05D27"/>
    <w:multiLevelType w:val="hybridMultilevel"/>
    <w:tmpl w:val="37DC57F6"/>
    <w:lvl w:ilvl="0" w:tplc="14489350">
      <w:start w:val="1"/>
      <w:numFmt w:val="bullet"/>
      <w:lvlText w:val=""/>
      <w:lvlJc w:val="left"/>
      <w:pPr>
        <w:tabs>
          <w:tab w:val="num" w:pos="833"/>
        </w:tabs>
        <w:ind w:left="567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 w15:restartNumberingAfterBreak="0">
    <w:nsid w:val="51491958"/>
    <w:multiLevelType w:val="hybridMultilevel"/>
    <w:tmpl w:val="7C24EA62"/>
    <w:lvl w:ilvl="0" w:tplc="A8DED002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9" w15:restartNumberingAfterBreak="0">
    <w:nsid w:val="547A07DE"/>
    <w:multiLevelType w:val="hybridMultilevel"/>
    <w:tmpl w:val="00BED638"/>
    <w:lvl w:ilvl="0" w:tplc="3494687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0" w15:restartNumberingAfterBreak="0">
    <w:nsid w:val="54CC6A72"/>
    <w:multiLevelType w:val="hybridMultilevel"/>
    <w:tmpl w:val="A3687556"/>
    <w:lvl w:ilvl="0" w:tplc="9F20026A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33AA7"/>
    <w:multiLevelType w:val="hybridMultilevel"/>
    <w:tmpl w:val="CBBC83F0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7B5D0271"/>
    <w:multiLevelType w:val="hybridMultilevel"/>
    <w:tmpl w:val="C5A6210E"/>
    <w:lvl w:ilvl="0" w:tplc="13C26874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0" w:hanging="360"/>
      </w:pPr>
    </w:lvl>
    <w:lvl w:ilvl="2" w:tplc="4009001B" w:tentative="1">
      <w:start w:val="1"/>
      <w:numFmt w:val="lowerRoman"/>
      <w:lvlText w:val="%3."/>
      <w:lvlJc w:val="right"/>
      <w:pPr>
        <w:ind w:left="1970" w:hanging="180"/>
      </w:pPr>
    </w:lvl>
    <w:lvl w:ilvl="3" w:tplc="4009000F" w:tentative="1">
      <w:start w:val="1"/>
      <w:numFmt w:val="decimal"/>
      <w:lvlText w:val="%4."/>
      <w:lvlJc w:val="left"/>
      <w:pPr>
        <w:ind w:left="2690" w:hanging="360"/>
      </w:pPr>
    </w:lvl>
    <w:lvl w:ilvl="4" w:tplc="40090019" w:tentative="1">
      <w:start w:val="1"/>
      <w:numFmt w:val="lowerLetter"/>
      <w:lvlText w:val="%5."/>
      <w:lvlJc w:val="left"/>
      <w:pPr>
        <w:ind w:left="3410" w:hanging="360"/>
      </w:pPr>
    </w:lvl>
    <w:lvl w:ilvl="5" w:tplc="4009001B" w:tentative="1">
      <w:start w:val="1"/>
      <w:numFmt w:val="lowerRoman"/>
      <w:lvlText w:val="%6."/>
      <w:lvlJc w:val="right"/>
      <w:pPr>
        <w:ind w:left="4130" w:hanging="180"/>
      </w:pPr>
    </w:lvl>
    <w:lvl w:ilvl="6" w:tplc="4009000F" w:tentative="1">
      <w:start w:val="1"/>
      <w:numFmt w:val="decimal"/>
      <w:lvlText w:val="%7."/>
      <w:lvlJc w:val="left"/>
      <w:pPr>
        <w:ind w:left="4850" w:hanging="360"/>
      </w:pPr>
    </w:lvl>
    <w:lvl w:ilvl="7" w:tplc="40090019" w:tentative="1">
      <w:start w:val="1"/>
      <w:numFmt w:val="lowerLetter"/>
      <w:lvlText w:val="%8."/>
      <w:lvlJc w:val="left"/>
      <w:pPr>
        <w:ind w:left="5570" w:hanging="360"/>
      </w:pPr>
    </w:lvl>
    <w:lvl w:ilvl="8" w:tplc="4009001B" w:tentative="1">
      <w:start w:val="1"/>
      <w:numFmt w:val="lowerRoman"/>
      <w:lvlText w:val="%9."/>
      <w:lvlJc w:val="right"/>
      <w:pPr>
        <w:ind w:left="6290" w:hanging="180"/>
      </w:pPr>
    </w:lvl>
  </w:abstractNum>
  <w:num w:numId="1" w16cid:durableId="544021958">
    <w:abstractNumId w:val="0"/>
  </w:num>
  <w:num w:numId="2" w16cid:durableId="861287703">
    <w:abstractNumId w:val="1"/>
  </w:num>
  <w:num w:numId="3" w16cid:durableId="1094866202">
    <w:abstractNumId w:val="2"/>
  </w:num>
  <w:num w:numId="4" w16cid:durableId="890190186">
    <w:abstractNumId w:val="3"/>
  </w:num>
  <w:num w:numId="5" w16cid:durableId="458376699">
    <w:abstractNumId w:val="8"/>
  </w:num>
  <w:num w:numId="6" w16cid:durableId="372508064">
    <w:abstractNumId w:val="4"/>
  </w:num>
  <w:num w:numId="7" w16cid:durableId="328944213">
    <w:abstractNumId w:val="5"/>
  </w:num>
  <w:num w:numId="8" w16cid:durableId="309139138">
    <w:abstractNumId w:val="6"/>
  </w:num>
  <w:num w:numId="9" w16cid:durableId="1200320021">
    <w:abstractNumId w:val="7"/>
  </w:num>
  <w:num w:numId="10" w16cid:durableId="1662583821">
    <w:abstractNumId w:val="9"/>
  </w:num>
  <w:num w:numId="11" w16cid:durableId="936135109">
    <w:abstractNumId w:val="13"/>
  </w:num>
  <w:num w:numId="12" w16cid:durableId="20858323">
    <w:abstractNumId w:val="21"/>
  </w:num>
  <w:num w:numId="13" w16cid:durableId="540020593">
    <w:abstractNumId w:val="14"/>
  </w:num>
  <w:num w:numId="14" w16cid:durableId="1933590813">
    <w:abstractNumId w:val="17"/>
  </w:num>
  <w:num w:numId="15" w16cid:durableId="2113745242">
    <w:abstractNumId w:val="12"/>
  </w:num>
  <w:num w:numId="16" w16cid:durableId="1638758588">
    <w:abstractNumId w:val="22"/>
  </w:num>
  <w:num w:numId="17" w16cid:durableId="576593254">
    <w:abstractNumId w:val="10"/>
  </w:num>
  <w:num w:numId="18" w16cid:durableId="207576205">
    <w:abstractNumId w:val="18"/>
  </w:num>
  <w:num w:numId="19" w16cid:durableId="1787188246">
    <w:abstractNumId w:val="11"/>
  </w:num>
  <w:num w:numId="20" w16cid:durableId="1439787669">
    <w:abstractNumId w:val="19"/>
  </w:num>
  <w:num w:numId="21" w16cid:durableId="1701928036">
    <w:abstractNumId w:val="15"/>
  </w:num>
  <w:num w:numId="22" w16cid:durableId="1565722278">
    <w:abstractNumId w:val="16"/>
  </w:num>
  <w:num w:numId="23" w16cid:durableId="6137523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8"/>
    <w:rsid w:val="00003CAD"/>
    <w:rsid w:val="00036254"/>
    <w:rsid w:val="00040057"/>
    <w:rsid w:val="00054300"/>
    <w:rsid w:val="0005443F"/>
    <w:rsid w:val="000A4967"/>
    <w:rsid w:val="000B01C2"/>
    <w:rsid w:val="000D2117"/>
    <w:rsid w:val="000E4654"/>
    <w:rsid w:val="00121F97"/>
    <w:rsid w:val="001301A1"/>
    <w:rsid w:val="0016235B"/>
    <w:rsid w:val="001700B1"/>
    <w:rsid w:val="001761B7"/>
    <w:rsid w:val="0018632D"/>
    <w:rsid w:val="00196E44"/>
    <w:rsid w:val="001A026B"/>
    <w:rsid w:val="001A44BF"/>
    <w:rsid w:val="001A49A7"/>
    <w:rsid w:val="001C19CE"/>
    <w:rsid w:val="001C4815"/>
    <w:rsid w:val="001D2384"/>
    <w:rsid w:val="001D5175"/>
    <w:rsid w:val="001F3223"/>
    <w:rsid w:val="001F4353"/>
    <w:rsid w:val="001F44E7"/>
    <w:rsid w:val="00214853"/>
    <w:rsid w:val="00232BED"/>
    <w:rsid w:val="00243B78"/>
    <w:rsid w:val="0025517A"/>
    <w:rsid w:val="0025769E"/>
    <w:rsid w:val="00262919"/>
    <w:rsid w:val="00271CBB"/>
    <w:rsid w:val="00276576"/>
    <w:rsid w:val="002805DB"/>
    <w:rsid w:val="00285539"/>
    <w:rsid w:val="002B73E2"/>
    <w:rsid w:val="002C06CE"/>
    <w:rsid w:val="002D0056"/>
    <w:rsid w:val="002D3AB8"/>
    <w:rsid w:val="002E2171"/>
    <w:rsid w:val="002E239E"/>
    <w:rsid w:val="002F0E42"/>
    <w:rsid w:val="002F788D"/>
    <w:rsid w:val="00331DC8"/>
    <w:rsid w:val="003428AA"/>
    <w:rsid w:val="00360A82"/>
    <w:rsid w:val="00375F03"/>
    <w:rsid w:val="00384DA6"/>
    <w:rsid w:val="00392BEE"/>
    <w:rsid w:val="00393434"/>
    <w:rsid w:val="003A211C"/>
    <w:rsid w:val="003A4BEB"/>
    <w:rsid w:val="003D7CAD"/>
    <w:rsid w:val="00410EFA"/>
    <w:rsid w:val="00413477"/>
    <w:rsid w:val="00436F34"/>
    <w:rsid w:val="00460709"/>
    <w:rsid w:val="00470EF7"/>
    <w:rsid w:val="0048592E"/>
    <w:rsid w:val="004A4053"/>
    <w:rsid w:val="004A586E"/>
    <w:rsid w:val="004B30EE"/>
    <w:rsid w:val="004B3E0C"/>
    <w:rsid w:val="004C1637"/>
    <w:rsid w:val="004F1ABE"/>
    <w:rsid w:val="00506459"/>
    <w:rsid w:val="00513B28"/>
    <w:rsid w:val="00523E07"/>
    <w:rsid w:val="005326F1"/>
    <w:rsid w:val="00560EA0"/>
    <w:rsid w:val="00562A27"/>
    <w:rsid w:val="0056335E"/>
    <w:rsid w:val="0056656C"/>
    <w:rsid w:val="00583906"/>
    <w:rsid w:val="00587745"/>
    <w:rsid w:val="005934DD"/>
    <w:rsid w:val="005E09DE"/>
    <w:rsid w:val="005E11B0"/>
    <w:rsid w:val="005E20FF"/>
    <w:rsid w:val="005E4C15"/>
    <w:rsid w:val="005E6653"/>
    <w:rsid w:val="005F15AE"/>
    <w:rsid w:val="005F27FA"/>
    <w:rsid w:val="005F5561"/>
    <w:rsid w:val="0061508A"/>
    <w:rsid w:val="006409DF"/>
    <w:rsid w:val="006644F0"/>
    <w:rsid w:val="006743C6"/>
    <w:rsid w:val="00680892"/>
    <w:rsid w:val="006959F0"/>
    <w:rsid w:val="006C60E6"/>
    <w:rsid w:val="006D2844"/>
    <w:rsid w:val="006E49CF"/>
    <w:rsid w:val="006F09B1"/>
    <w:rsid w:val="00731808"/>
    <w:rsid w:val="0073222C"/>
    <w:rsid w:val="007327E9"/>
    <w:rsid w:val="00756D81"/>
    <w:rsid w:val="007630D2"/>
    <w:rsid w:val="007D259B"/>
    <w:rsid w:val="007F3F9D"/>
    <w:rsid w:val="007F6074"/>
    <w:rsid w:val="0080557A"/>
    <w:rsid w:val="00825989"/>
    <w:rsid w:val="008414FB"/>
    <w:rsid w:val="00851894"/>
    <w:rsid w:val="0086410F"/>
    <w:rsid w:val="00876ADA"/>
    <w:rsid w:val="008A3C2C"/>
    <w:rsid w:val="008A43E9"/>
    <w:rsid w:val="008E06D9"/>
    <w:rsid w:val="008F6401"/>
    <w:rsid w:val="00914DF3"/>
    <w:rsid w:val="009244DE"/>
    <w:rsid w:val="00935156"/>
    <w:rsid w:val="0095246B"/>
    <w:rsid w:val="00964B58"/>
    <w:rsid w:val="00964B6B"/>
    <w:rsid w:val="00965AC1"/>
    <w:rsid w:val="00974459"/>
    <w:rsid w:val="009835F5"/>
    <w:rsid w:val="00985349"/>
    <w:rsid w:val="009A2027"/>
    <w:rsid w:val="009B15B0"/>
    <w:rsid w:val="009D665F"/>
    <w:rsid w:val="009F2F3F"/>
    <w:rsid w:val="009F42C0"/>
    <w:rsid w:val="009F6662"/>
    <w:rsid w:val="00A02096"/>
    <w:rsid w:val="00A1554C"/>
    <w:rsid w:val="00A27501"/>
    <w:rsid w:val="00A35043"/>
    <w:rsid w:val="00A36DAD"/>
    <w:rsid w:val="00A45651"/>
    <w:rsid w:val="00A520FA"/>
    <w:rsid w:val="00A5700F"/>
    <w:rsid w:val="00A57420"/>
    <w:rsid w:val="00AA3F62"/>
    <w:rsid w:val="00AB02C7"/>
    <w:rsid w:val="00AB03FA"/>
    <w:rsid w:val="00AB4D85"/>
    <w:rsid w:val="00AD0DDD"/>
    <w:rsid w:val="00AD6FA4"/>
    <w:rsid w:val="00AE4802"/>
    <w:rsid w:val="00AF7439"/>
    <w:rsid w:val="00B01DAC"/>
    <w:rsid w:val="00B27B00"/>
    <w:rsid w:val="00B37C24"/>
    <w:rsid w:val="00B400BC"/>
    <w:rsid w:val="00B546BF"/>
    <w:rsid w:val="00B63359"/>
    <w:rsid w:val="00B76A31"/>
    <w:rsid w:val="00B848AD"/>
    <w:rsid w:val="00BC769C"/>
    <w:rsid w:val="00BE3042"/>
    <w:rsid w:val="00BE790C"/>
    <w:rsid w:val="00C12ED3"/>
    <w:rsid w:val="00C451CA"/>
    <w:rsid w:val="00C478CE"/>
    <w:rsid w:val="00C869C0"/>
    <w:rsid w:val="00C91618"/>
    <w:rsid w:val="00CA08BD"/>
    <w:rsid w:val="00CA10B3"/>
    <w:rsid w:val="00CA1DA7"/>
    <w:rsid w:val="00CC218D"/>
    <w:rsid w:val="00CC235C"/>
    <w:rsid w:val="00CC3396"/>
    <w:rsid w:val="00CC60C1"/>
    <w:rsid w:val="00CF01AF"/>
    <w:rsid w:val="00CF1F7A"/>
    <w:rsid w:val="00D04039"/>
    <w:rsid w:val="00D0466D"/>
    <w:rsid w:val="00D06709"/>
    <w:rsid w:val="00D07E25"/>
    <w:rsid w:val="00D23BA3"/>
    <w:rsid w:val="00D2669B"/>
    <w:rsid w:val="00D31389"/>
    <w:rsid w:val="00D366A7"/>
    <w:rsid w:val="00D630DA"/>
    <w:rsid w:val="00D74C88"/>
    <w:rsid w:val="00D80C0E"/>
    <w:rsid w:val="00DA4B4F"/>
    <w:rsid w:val="00DB0A5D"/>
    <w:rsid w:val="00DE0CB0"/>
    <w:rsid w:val="00DE187E"/>
    <w:rsid w:val="00DE5F9A"/>
    <w:rsid w:val="00DF1CB4"/>
    <w:rsid w:val="00E01F46"/>
    <w:rsid w:val="00E12A1E"/>
    <w:rsid w:val="00E14266"/>
    <w:rsid w:val="00E156E7"/>
    <w:rsid w:val="00E248CE"/>
    <w:rsid w:val="00E7642C"/>
    <w:rsid w:val="00E917D2"/>
    <w:rsid w:val="00ED0FE8"/>
    <w:rsid w:val="00EE4B1F"/>
    <w:rsid w:val="00F14493"/>
    <w:rsid w:val="00F26D84"/>
    <w:rsid w:val="00F31C5B"/>
    <w:rsid w:val="00F92797"/>
    <w:rsid w:val="00FA1C5A"/>
    <w:rsid w:val="00FA4DB0"/>
    <w:rsid w:val="00FD28C5"/>
    <w:rsid w:val="00FF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C2D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456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651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styleId="Date">
    <w:name w:val="Date"/>
    <w:basedOn w:val="Normal"/>
    <w:next w:val="Normal"/>
    <w:link w:val="DateChar"/>
    <w:uiPriority w:val="99"/>
    <w:rsid w:val="00A45651"/>
    <w:rPr>
      <w:rFonts w:eastAsiaTheme="minorEastAsia" w:cstheme="minorBidi"/>
      <w:sz w:val="18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A45651"/>
    <w:rPr>
      <w:rFonts w:eastAsiaTheme="minorEastAsia"/>
      <w:sz w:val="18"/>
      <w:szCs w:val="22"/>
      <w:lang w:eastAsia="ja-JP"/>
    </w:rPr>
  </w:style>
  <w:style w:type="character" w:styleId="Hyperlink">
    <w:name w:val="Hyperlink"/>
    <w:basedOn w:val="DefaultParagraphFont"/>
    <w:uiPriority w:val="99"/>
    <w:semiHidden/>
    <w:rsid w:val="009D66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6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400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manSingh0208/QuickShopee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aman020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manSingh0208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75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862A94621C4408967A8FFE57B79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DB4EF-6BEC-49D3-A047-35B618A4ECEC}"/>
      </w:docPartPr>
      <w:docPartBody>
        <w:p w:rsidR="00F81EB5" w:rsidRDefault="00986D61">
          <w:pPr>
            <w:pStyle w:val="8E862A94621C4408967A8FFE57B79126"/>
          </w:pPr>
          <w:r w:rsidRPr="00560EA0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33170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61"/>
    <w:rsid w:val="000D0C37"/>
    <w:rsid w:val="002C5D4D"/>
    <w:rsid w:val="00375616"/>
    <w:rsid w:val="0059547E"/>
    <w:rsid w:val="005D39FC"/>
    <w:rsid w:val="00673291"/>
    <w:rsid w:val="00986D61"/>
    <w:rsid w:val="009F65EC"/>
    <w:rsid w:val="00A50EE1"/>
    <w:rsid w:val="00C230DB"/>
    <w:rsid w:val="00C2406C"/>
    <w:rsid w:val="00C81C3D"/>
    <w:rsid w:val="00DB5CB5"/>
    <w:rsid w:val="00EE0887"/>
    <w:rsid w:val="00F8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rsid w:val="00986D61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75616"/>
    <w:rPr>
      <w:color w:val="808080"/>
    </w:rPr>
  </w:style>
  <w:style w:type="paragraph" w:customStyle="1" w:styleId="8E862A94621C4408967A8FFE57B79126">
    <w:name w:val="8E862A94621C4408967A8FFE57B79126"/>
  </w:style>
  <w:style w:type="paragraph" w:customStyle="1" w:styleId="B23D13E6091247F7BDAC441290E5072B">
    <w:name w:val="B23D13E6091247F7BDAC441290E5072B"/>
    <w:rsid w:val="002C5D4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2023-03-29T16:07:00Z</dcterms:created>
  <dcterms:modified xsi:type="dcterms:W3CDTF">2024-01-20T11:33:00Z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